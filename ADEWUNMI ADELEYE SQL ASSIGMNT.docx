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DD90E" w14:textId="77777777" w:rsidR="00021C04" w:rsidRPr="00F74934" w:rsidRDefault="00714AA5">
      <w:r w:rsidRPr="00F74934">
        <w:rPr>
          <w:noProof/>
          <w:lang w:bidi="en-GB"/>
        </w:rPr>
        <w:drawing>
          <wp:anchor distT="0" distB="0" distL="114300" distR="114300" simplePos="0" relativeHeight="251658240" behindDoc="1" locked="0" layoutInCell="1" allowOverlap="1" wp14:anchorId="53E4AC67" wp14:editId="06B6CF3A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:rsidRPr="00F74934" w14:paraId="62DBBABF" w14:textId="77777777" w:rsidTr="00745C53">
        <w:trPr>
          <w:trHeight w:val="14130"/>
        </w:trPr>
        <w:tc>
          <w:tcPr>
            <w:tcW w:w="12229" w:type="dxa"/>
          </w:tcPr>
          <w:p w14:paraId="3FFCDDF4" w14:textId="77777777" w:rsidR="00021C04" w:rsidRPr="00F74934" w:rsidRDefault="00D76AB2" w:rsidP="00745C53">
            <w:pPr>
              <w:ind w:left="720"/>
              <w:jc w:val="right"/>
            </w:pPr>
            <w:r w:rsidRPr="00F74934">
              <w:rPr>
                <w:noProof/>
                <w:lang w:bidi="en-GB"/>
              </w:rPr>
              <mc:AlternateContent>
                <mc:Choice Requires="wpg">
                  <w:drawing>
                    <wp:inline distT="0" distB="0" distL="0" distR="0" wp14:anchorId="2E389573" wp14:editId="626719A3">
                      <wp:extent cx="6902311" cy="9131731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2311" cy="9131731"/>
                                <a:chOff x="112429" y="2557766"/>
                                <a:chExt cx="6902311" cy="8419213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C500E23" w14:textId="77777777" w:rsidR="005F5D9D" w:rsidRDefault="005F5D9D" w:rsidP="005F5D9D">
                                    <w:pPr>
                                      <w:pStyle w:val="Subtitle"/>
                                      <w:ind w:left="0"/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32"/>
                                        <w:szCs w:val="32"/>
                                        <w:lang w:bidi="en-GB"/>
                                      </w:rPr>
                                    </w:pPr>
                                  </w:p>
                                  <w:p w14:paraId="0F6238D8" w14:textId="680ED6B7" w:rsidR="005F5D9D" w:rsidRPr="00B033D8" w:rsidRDefault="005F5D9D" w:rsidP="005F5D9D">
                                    <w:pPr>
                                      <w:pStyle w:val="Subtitle"/>
                                      <w:ind w:left="0"/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36"/>
                                        <w:szCs w:val="36"/>
                                        <w:lang w:bidi="en-GB"/>
                                      </w:rPr>
                                    </w:pPr>
                                    <w:r w:rsidRPr="00B033D8">
                                      <w:rPr>
                                        <w:b/>
                                        <w:bCs/>
                                        <w:color w:val="4472C4" w:themeColor="accent1"/>
                                        <w:sz w:val="36"/>
                                        <w:szCs w:val="36"/>
                                        <w:highlight w:val="yellow"/>
                                        <w:lang w:bidi="en-GB"/>
                                      </w:rPr>
                                      <w:t>ADEWUNMI ADELEYE</w:t>
                                    </w:r>
                                  </w:p>
                                  <w:p w14:paraId="513DFE99" w14:textId="46BAF3E2" w:rsidR="00D76AB2" w:rsidRPr="00B033D8" w:rsidRDefault="00B033D8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4472C4" w:themeColor="accent1"/>
                                      </w:rPr>
                                    </w:pPr>
                                    <w:r w:rsidRPr="00B033D8">
                                      <w:rPr>
                                        <w:color w:val="4472C4" w:themeColor="accent1"/>
                                        <w:highlight w:val="yellow"/>
                                        <w:lang w:bidi="en-GB"/>
                                      </w:rPr>
                                      <w:t>April</w:t>
                                    </w:r>
                                    <w:r w:rsidR="005F5D9D" w:rsidRPr="00B033D8">
                                      <w:rPr>
                                        <w:color w:val="4472C4" w:themeColor="accent1"/>
                                        <w:highlight w:val="yellow"/>
                                        <w:lang w:bidi="en-GB"/>
                                      </w:rPr>
                                      <w:t xml:space="preserve"> 2023.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364629" y="2557766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12452C" w14:textId="77777777" w:rsidR="00B033D8" w:rsidRDefault="00B033D8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</w:pPr>
                                  </w:p>
                                  <w:p w14:paraId="67B99373" w14:textId="77777777" w:rsidR="00B033D8" w:rsidRDefault="00B033D8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</w:pPr>
                                  </w:p>
                                  <w:p w14:paraId="0C46013F" w14:textId="77777777" w:rsidR="00B033D8" w:rsidRDefault="00B033D8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</w:pPr>
                                  </w:p>
                                  <w:p w14:paraId="58D862E3" w14:textId="555A824F" w:rsidR="00D76AB2" w:rsidRPr="005F5D9D" w:rsidRDefault="00AD57CC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  <w:rPr>
                                        <w:sz w:val="72"/>
                                        <w:szCs w:val="72"/>
                                      </w:rPr>
                                    </w:pPr>
                                    <w:r w:rsidRPr="005F5D9D"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  <w:t>MySQL</w:t>
                                    </w:r>
                                    <w:r w:rsidR="00B033D8"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  <w:t xml:space="preserve"> </w:t>
                                    </w:r>
                                    <w:r w:rsidR="005F5D9D" w:rsidRPr="005F5D9D">
                                      <w:rPr>
                                        <w:sz w:val="72"/>
                                        <w:szCs w:val="72"/>
                                        <w:lang w:bidi="en-GB"/>
                                      </w:rPr>
                                      <w:t>Task</w:t>
                                    </w:r>
                                  </w:p>
                                  <w:p w14:paraId="00567337" w14:textId="77777777" w:rsidR="00104080" w:rsidRDefault="00104080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0D0B0781" w14:textId="18BADA91" w:rsidR="00AD57CC" w:rsidRDefault="00AD57CC" w:rsidP="005F5D9D">
                                    <w:pPr>
                                      <w:rPr>
                                        <w:lang w:bidi="en-GB"/>
                                      </w:rPr>
                                    </w:pP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</w:p>
                                  <w:p w14:paraId="3339C8D2" w14:textId="28D02191" w:rsidR="00AD57CC" w:rsidRPr="00AD57CC" w:rsidRDefault="00AD57CC" w:rsidP="00AD57CC">
                                    <w:pPr>
                                      <w:rPr>
                                        <w:lang w:bidi="en-GB"/>
                                      </w:rPr>
                                    </w:pP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  <w:r>
                                      <w:rPr>
                                        <w:lang w:bidi="en-GB"/>
                                      </w:rPr>
                                      <w:tab/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389573" id="Group 9" o:spid="_x0000_s1026" alt="Title and text&#10;" style="width:543.5pt;height:719.05pt;mso-position-horizontal-relative:char;mso-position-vertical-relative:line" coordorigin="1124,25577" coordsize="69023,84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1C500E23" w14:textId="77777777" w:rsidR="005F5D9D" w:rsidRDefault="005F5D9D" w:rsidP="005F5D9D">
                              <w:pPr>
                                <w:pStyle w:val="Subtitle"/>
                                <w:ind w:left="0"/>
                                <w:rPr>
                                  <w:b/>
                                  <w:bCs/>
                                  <w:color w:val="595959" w:themeColor="text1" w:themeTint="A6"/>
                                  <w:sz w:val="32"/>
                                  <w:szCs w:val="32"/>
                                  <w:lang w:bidi="en-GB"/>
                                </w:rPr>
                              </w:pPr>
                            </w:p>
                            <w:p w14:paraId="0F6238D8" w14:textId="680ED6B7" w:rsidR="005F5D9D" w:rsidRPr="00B033D8" w:rsidRDefault="005F5D9D" w:rsidP="005F5D9D">
                              <w:pPr>
                                <w:pStyle w:val="Subtitle"/>
                                <w:ind w:left="0"/>
                                <w:rPr>
                                  <w:b/>
                                  <w:bCs/>
                                  <w:color w:val="4472C4" w:themeColor="accent1"/>
                                  <w:sz w:val="36"/>
                                  <w:szCs w:val="36"/>
                                  <w:lang w:bidi="en-GB"/>
                                </w:rPr>
                              </w:pPr>
                              <w:r w:rsidRPr="00B033D8">
                                <w:rPr>
                                  <w:b/>
                                  <w:bCs/>
                                  <w:color w:val="4472C4" w:themeColor="accent1"/>
                                  <w:sz w:val="36"/>
                                  <w:szCs w:val="36"/>
                                  <w:highlight w:val="yellow"/>
                                  <w:lang w:bidi="en-GB"/>
                                </w:rPr>
                                <w:t>ADEWUNMI ADELEYE</w:t>
                              </w:r>
                            </w:p>
                            <w:p w14:paraId="513DFE99" w14:textId="46BAF3E2" w:rsidR="00D76AB2" w:rsidRPr="00B033D8" w:rsidRDefault="00B033D8" w:rsidP="00D76AB2">
                              <w:pPr>
                                <w:pStyle w:val="Heading2"/>
                                <w:ind w:left="720"/>
                                <w:rPr>
                                  <w:color w:val="4472C4" w:themeColor="accent1"/>
                                </w:rPr>
                              </w:pPr>
                              <w:r w:rsidRPr="00B033D8">
                                <w:rPr>
                                  <w:color w:val="4472C4" w:themeColor="accent1"/>
                                  <w:highlight w:val="yellow"/>
                                  <w:lang w:bidi="en-GB"/>
                                </w:rPr>
                                <w:t>April</w:t>
                              </w:r>
                              <w:r w:rsidR="005F5D9D" w:rsidRPr="00B033D8">
                                <w:rPr>
                                  <w:color w:val="4472C4" w:themeColor="accent1"/>
                                  <w:highlight w:val="yellow"/>
                                  <w:lang w:bidi="en-GB"/>
                                </w:rPr>
                                <w:t xml:space="preserve"> 2023.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3646;top:25577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0912452C" w14:textId="77777777" w:rsidR="00B033D8" w:rsidRDefault="00B033D8" w:rsidP="00104080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</w:pPr>
                            </w:p>
                            <w:p w14:paraId="67B99373" w14:textId="77777777" w:rsidR="00B033D8" w:rsidRDefault="00B033D8" w:rsidP="00104080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</w:pPr>
                            </w:p>
                            <w:p w14:paraId="0C46013F" w14:textId="77777777" w:rsidR="00B033D8" w:rsidRDefault="00B033D8" w:rsidP="00104080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</w:pPr>
                            </w:p>
                            <w:p w14:paraId="58D862E3" w14:textId="555A824F" w:rsidR="00D76AB2" w:rsidRPr="005F5D9D" w:rsidRDefault="00AD57CC" w:rsidP="00104080">
                              <w:pPr>
                                <w:pStyle w:val="Title"/>
                                <w:ind w:left="0"/>
                                <w:jc w:val="right"/>
                                <w:rPr>
                                  <w:sz w:val="72"/>
                                  <w:szCs w:val="72"/>
                                </w:rPr>
                              </w:pPr>
                              <w:r w:rsidRPr="005F5D9D"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  <w:t>MySQL</w:t>
                              </w:r>
                              <w:r w:rsidR="00B033D8"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  <w:t xml:space="preserve"> </w:t>
                              </w:r>
                              <w:r w:rsidR="005F5D9D" w:rsidRPr="005F5D9D">
                                <w:rPr>
                                  <w:sz w:val="72"/>
                                  <w:szCs w:val="72"/>
                                  <w:lang w:bidi="en-GB"/>
                                </w:rPr>
                                <w:t>Task</w:t>
                              </w:r>
                            </w:p>
                            <w:p w14:paraId="00567337" w14:textId="77777777" w:rsidR="00104080" w:rsidRDefault="00104080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D0B0781" w14:textId="18BADA91" w:rsidR="00AD57CC" w:rsidRDefault="00AD57CC" w:rsidP="005F5D9D">
                              <w:pPr>
                                <w:rPr>
                                  <w:lang w:bidi="en-GB"/>
                                </w:rPr>
                              </w:pP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</w:p>
                            <w:p w14:paraId="3339C8D2" w14:textId="28D02191" w:rsidR="00AD57CC" w:rsidRPr="00AD57CC" w:rsidRDefault="00AD57CC" w:rsidP="00AD57CC">
                              <w:pPr>
                                <w:rPr>
                                  <w:lang w:bidi="en-GB"/>
                                </w:rPr>
                              </w:pP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  <w:r>
                                <w:rPr>
                                  <w:lang w:bidi="en-GB"/>
                                </w:rPr>
                                <w:tab/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RPr="00F74934" w14:paraId="404966D8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22981AD0" w14:textId="77777777" w:rsidR="00A1111B" w:rsidRPr="00F74934" w:rsidRDefault="00F74934" w:rsidP="00A1111B">
            <w:pPr>
              <w:ind w:left="720"/>
              <w:jc w:val="right"/>
              <w:rPr>
                <w:noProof/>
              </w:rPr>
            </w:pPr>
            <w:r w:rsidRPr="00F74934">
              <w:rPr>
                <w:noProof/>
              </w:rPr>
              <w:t>AA</w:t>
            </w:r>
          </w:p>
        </w:tc>
      </w:tr>
    </w:tbl>
    <w:p w14:paraId="5AFB38AB" w14:textId="77777777" w:rsidR="00745C53" w:rsidRPr="00F74934" w:rsidRDefault="00745C53"/>
    <w:p w14:paraId="72B9EDE8" w14:textId="77777777" w:rsidR="000B4502" w:rsidRPr="00F74934" w:rsidRDefault="000B4502"/>
    <w:p w14:paraId="41B19CC1" w14:textId="77777777" w:rsidR="00B033D8" w:rsidRDefault="004D2D59" w:rsidP="00B033D8">
      <w:pPr>
        <w:tabs>
          <w:tab w:val="left" w:pos="2294"/>
        </w:tabs>
      </w:pPr>
      <w:r>
        <w:lastRenderedPageBreak/>
        <w:tab/>
      </w:r>
    </w:p>
    <w:p w14:paraId="4763567B" w14:textId="77777777" w:rsidR="00B033D8" w:rsidRDefault="00B033D8" w:rsidP="00B033D8">
      <w:pPr>
        <w:tabs>
          <w:tab w:val="left" w:pos="2294"/>
        </w:tabs>
      </w:pPr>
    </w:p>
    <w:p w14:paraId="29C13C4C" w14:textId="77777777" w:rsidR="00B033D8" w:rsidRDefault="00B033D8" w:rsidP="00B033D8">
      <w:pPr>
        <w:tabs>
          <w:tab w:val="left" w:pos="2294"/>
        </w:tabs>
      </w:pPr>
    </w:p>
    <w:p w14:paraId="0D755ADE" w14:textId="41978561" w:rsidR="00C872A5" w:rsidRDefault="007E3F7B" w:rsidP="00B033D8">
      <w:pPr>
        <w:tabs>
          <w:tab w:val="left" w:pos="2294"/>
        </w:tabs>
        <w:ind w:left="720"/>
      </w:pPr>
      <w:r w:rsidRPr="000C6F8C">
        <w:rPr>
          <w:noProof/>
        </w:rPr>
        <w:drawing>
          <wp:anchor distT="0" distB="0" distL="114300" distR="114300" simplePos="0" relativeHeight="251659264" behindDoc="1" locked="0" layoutInCell="1" allowOverlap="1" wp14:anchorId="39D98518" wp14:editId="6BBBBE68">
            <wp:simplePos x="0" y="0"/>
            <wp:positionH relativeFrom="margin">
              <wp:posOffset>295275</wp:posOffset>
            </wp:positionH>
            <wp:positionV relativeFrom="paragraph">
              <wp:posOffset>269240</wp:posOffset>
            </wp:positionV>
            <wp:extent cx="7162800" cy="4175760"/>
            <wp:effectExtent l="0" t="0" r="0" b="0"/>
            <wp:wrapNone/>
            <wp:docPr id="167597817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8171" name="Picture 1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503" cy="4177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3D8">
        <w:t>Importing databases SQL script into MySQL Workbench. Running the script and creating databases.</w:t>
      </w:r>
    </w:p>
    <w:p w14:paraId="7ECFF0B9" w14:textId="1296E338" w:rsidR="00B033D8" w:rsidRDefault="00B033D8" w:rsidP="00C872A5"/>
    <w:p w14:paraId="29B75422" w14:textId="7ECDC624" w:rsidR="00B033D8" w:rsidRDefault="00B033D8" w:rsidP="00C872A5"/>
    <w:p w14:paraId="5C8ED49B" w14:textId="3668863D" w:rsidR="00B033D8" w:rsidRPr="00C872A5" w:rsidRDefault="00B033D8" w:rsidP="00C872A5"/>
    <w:p w14:paraId="2D078CA4" w14:textId="77777777" w:rsidR="00C872A5" w:rsidRDefault="00C872A5" w:rsidP="00C872A5"/>
    <w:p w14:paraId="665D4766" w14:textId="17270FB7" w:rsidR="00B033D8" w:rsidRDefault="00E00E64" w:rsidP="00C872A5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0928C70" wp14:editId="7195AA9D">
                <wp:simplePos x="0" y="0"/>
                <wp:positionH relativeFrom="column">
                  <wp:posOffset>1700514</wp:posOffset>
                </wp:positionH>
                <wp:positionV relativeFrom="paragraph">
                  <wp:posOffset>-142025</wp:posOffset>
                </wp:positionV>
                <wp:extent cx="1681200" cy="363240"/>
                <wp:effectExtent l="57150" t="38100" r="52705" b="55880"/>
                <wp:wrapNone/>
                <wp:docPr id="114952564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68120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FACA6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33.2pt;margin-top:-11.9pt;width:133.8pt;height:3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">
                <v:imagedata r:id="rId8" o:title=""/>
              </v:shape>
            </w:pict>
          </mc:Fallback>
        </mc:AlternateContent>
      </w:r>
    </w:p>
    <w:p w14:paraId="5C2BA189" w14:textId="77777777" w:rsidR="00B033D8" w:rsidRDefault="00B033D8" w:rsidP="00C872A5"/>
    <w:p w14:paraId="20E51486" w14:textId="77777777" w:rsidR="00B033D8" w:rsidRDefault="00B033D8" w:rsidP="00C872A5"/>
    <w:p w14:paraId="34A23CD0" w14:textId="77777777" w:rsidR="00B033D8" w:rsidRDefault="00B033D8" w:rsidP="00C872A5"/>
    <w:p w14:paraId="61B30082" w14:textId="77777777" w:rsidR="00B033D8" w:rsidRDefault="00B033D8" w:rsidP="00C872A5"/>
    <w:p w14:paraId="230AAFE8" w14:textId="77777777" w:rsidR="00B033D8" w:rsidRDefault="00B033D8" w:rsidP="00C872A5"/>
    <w:p w14:paraId="7E9FE688" w14:textId="77777777" w:rsidR="00B033D8" w:rsidRPr="00C872A5" w:rsidRDefault="00B033D8" w:rsidP="00C872A5"/>
    <w:p w14:paraId="66632898" w14:textId="77777777" w:rsidR="00C872A5" w:rsidRPr="00C872A5" w:rsidRDefault="00C872A5" w:rsidP="00C872A5"/>
    <w:p w14:paraId="3434547F" w14:textId="77777777" w:rsidR="00C872A5" w:rsidRPr="00C872A5" w:rsidRDefault="00C872A5" w:rsidP="00C872A5"/>
    <w:p w14:paraId="7C9D359C" w14:textId="77777777" w:rsidR="00C872A5" w:rsidRPr="00C872A5" w:rsidRDefault="00C872A5" w:rsidP="00C872A5"/>
    <w:p w14:paraId="4EDBEFA4" w14:textId="77777777" w:rsidR="00C872A5" w:rsidRPr="00C872A5" w:rsidRDefault="00C872A5" w:rsidP="00C872A5"/>
    <w:p w14:paraId="215E3689" w14:textId="12AF86BC" w:rsidR="00C872A5" w:rsidRDefault="00B033D8" w:rsidP="00B033D8">
      <w:pPr>
        <w:tabs>
          <w:tab w:val="left" w:pos="1172"/>
        </w:tabs>
      </w:pPr>
      <w:r>
        <w:tab/>
      </w:r>
    </w:p>
    <w:p w14:paraId="45E17658" w14:textId="65E05E04" w:rsidR="00B033D8" w:rsidRPr="00C872A5" w:rsidRDefault="00B033D8" w:rsidP="00B033D8">
      <w:pPr>
        <w:tabs>
          <w:tab w:val="left" w:pos="1172"/>
        </w:tabs>
      </w:pPr>
      <w:r>
        <w:tab/>
      </w:r>
    </w:p>
    <w:p w14:paraId="709BDD44" w14:textId="3131EA6F" w:rsidR="00B033D8" w:rsidRDefault="00B033D8" w:rsidP="00B033D8">
      <w:pPr>
        <w:tabs>
          <w:tab w:val="left" w:pos="1025"/>
        </w:tabs>
      </w:pPr>
      <w:r>
        <w:tab/>
      </w:r>
      <w:r w:rsidRPr="00B033D8">
        <w:t>Input</w:t>
      </w:r>
      <w:r>
        <w:t>ting</w:t>
      </w:r>
      <w:r w:rsidRPr="00B033D8">
        <w:t xml:space="preserve"> the following into the file Query 1 </w:t>
      </w:r>
      <w:r>
        <w:t xml:space="preserve">and </w:t>
      </w:r>
      <w:r w:rsidR="00EE4A05">
        <w:t>a</w:t>
      </w:r>
      <w:r w:rsidRPr="00B033D8">
        <w:t>dd</w:t>
      </w:r>
      <w:r>
        <w:t>ing</w:t>
      </w:r>
      <w:r w:rsidRPr="00B033D8">
        <w:t xml:space="preserve"> the original point and the points p</w:t>
      </w:r>
      <w:r>
        <w:t>lu</w:t>
      </w:r>
      <w:r w:rsidRPr="00B033D8">
        <w:t>s 10.</w:t>
      </w:r>
    </w:p>
    <w:p w14:paraId="6D352505" w14:textId="1BB826A1" w:rsidR="00B033D8" w:rsidRDefault="00B033D8" w:rsidP="00B033D8">
      <w:pPr>
        <w:tabs>
          <w:tab w:val="left" w:pos="1025"/>
        </w:tabs>
      </w:pPr>
      <w:r w:rsidRPr="00D956A8">
        <w:rPr>
          <w:noProof/>
        </w:rPr>
        <w:drawing>
          <wp:anchor distT="0" distB="0" distL="114300" distR="114300" simplePos="0" relativeHeight="251670528" behindDoc="1" locked="0" layoutInCell="1" allowOverlap="1" wp14:anchorId="7FEEC056" wp14:editId="02AEA856">
            <wp:simplePos x="0" y="0"/>
            <wp:positionH relativeFrom="margin">
              <wp:align>center</wp:align>
            </wp:positionH>
            <wp:positionV relativeFrom="paragraph">
              <wp:posOffset>70302</wp:posOffset>
            </wp:positionV>
            <wp:extent cx="6304280" cy="3705225"/>
            <wp:effectExtent l="0" t="0" r="1270" b="9525"/>
            <wp:wrapNone/>
            <wp:docPr id="1805033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339" name="Picture 1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BA556" w14:textId="4E9A97A3" w:rsidR="00B033D8" w:rsidRDefault="00B033D8" w:rsidP="00B033D8">
      <w:pPr>
        <w:tabs>
          <w:tab w:val="left" w:pos="1025"/>
        </w:tabs>
      </w:pPr>
      <w:r>
        <w:tab/>
      </w:r>
    </w:p>
    <w:p w14:paraId="0D83C1D3" w14:textId="337F94C1" w:rsidR="00B033D8" w:rsidRPr="00B033D8" w:rsidRDefault="00B033D8" w:rsidP="00B033D8">
      <w:pPr>
        <w:tabs>
          <w:tab w:val="left" w:pos="1025"/>
        </w:tabs>
      </w:pPr>
    </w:p>
    <w:p w14:paraId="7389CBF9" w14:textId="4E1B3B39" w:rsidR="00C872A5" w:rsidRPr="00C872A5" w:rsidRDefault="00C872A5" w:rsidP="00B033D8">
      <w:pPr>
        <w:tabs>
          <w:tab w:val="left" w:pos="1025"/>
        </w:tabs>
      </w:pPr>
    </w:p>
    <w:p w14:paraId="5A234650" w14:textId="7F99C92E" w:rsidR="00C872A5" w:rsidRPr="00C872A5" w:rsidRDefault="00C872A5" w:rsidP="00C872A5"/>
    <w:p w14:paraId="2DB23F95" w14:textId="03CFE566" w:rsidR="00C872A5" w:rsidRPr="00C872A5" w:rsidRDefault="00C872A5" w:rsidP="00C872A5"/>
    <w:p w14:paraId="2826C266" w14:textId="41B02E6F" w:rsidR="00C872A5" w:rsidRPr="00C872A5" w:rsidRDefault="007E3F7B" w:rsidP="00C872A5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EF23FCD" wp14:editId="1BAACEDD">
                <wp:simplePos x="0" y="0"/>
                <wp:positionH relativeFrom="column">
                  <wp:posOffset>1742250</wp:posOffset>
                </wp:positionH>
                <wp:positionV relativeFrom="paragraph">
                  <wp:posOffset>-272945</wp:posOffset>
                </wp:positionV>
                <wp:extent cx="1212480" cy="632880"/>
                <wp:effectExtent l="38100" t="38100" r="45085" b="53340"/>
                <wp:wrapNone/>
                <wp:docPr id="116568605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1248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4D39" id="Ink 1" o:spid="_x0000_s1026" type="#_x0000_t75" style="position:absolute;margin-left:136.5pt;margin-top:-22.2pt;width:96.85pt;height:51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">
                <v:imagedata r:id="rId11" o:title=""/>
              </v:shape>
            </w:pict>
          </mc:Fallback>
        </mc:AlternateContent>
      </w:r>
    </w:p>
    <w:p w14:paraId="01E27CF7" w14:textId="370DDC7E" w:rsidR="00C872A5" w:rsidRPr="00C872A5" w:rsidRDefault="00C872A5" w:rsidP="00C872A5"/>
    <w:p w14:paraId="0FF2EDD9" w14:textId="77201137" w:rsidR="00C872A5" w:rsidRPr="00C872A5" w:rsidRDefault="00C872A5" w:rsidP="00C872A5"/>
    <w:p w14:paraId="634BACB4" w14:textId="06719944" w:rsidR="00C872A5" w:rsidRPr="00C872A5" w:rsidRDefault="00C872A5" w:rsidP="00C872A5"/>
    <w:p w14:paraId="0ED4679A" w14:textId="746F8F8B" w:rsidR="00C872A5" w:rsidRPr="00C872A5" w:rsidRDefault="00C872A5" w:rsidP="00C872A5"/>
    <w:p w14:paraId="169E1214" w14:textId="274B8EC6" w:rsidR="00C872A5" w:rsidRPr="00C872A5" w:rsidRDefault="00C872A5" w:rsidP="00C872A5"/>
    <w:p w14:paraId="29C5BEA4" w14:textId="0069BC22" w:rsidR="00C872A5" w:rsidRPr="00C872A5" w:rsidRDefault="00C872A5" w:rsidP="00C872A5"/>
    <w:p w14:paraId="11772107" w14:textId="1F9F514F" w:rsidR="00C872A5" w:rsidRPr="00C872A5" w:rsidRDefault="00C872A5" w:rsidP="00C872A5"/>
    <w:p w14:paraId="45A85580" w14:textId="4353C526" w:rsidR="00C872A5" w:rsidRPr="00C872A5" w:rsidRDefault="00C872A5" w:rsidP="00C872A5"/>
    <w:p w14:paraId="1B5F6EB1" w14:textId="36371700" w:rsidR="00C872A5" w:rsidRDefault="00C872A5" w:rsidP="00C872A5"/>
    <w:p w14:paraId="51315DE0" w14:textId="00D9462A" w:rsidR="00C872A5" w:rsidRDefault="00C872A5" w:rsidP="00C872A5"/>
    <w:p w14:paraId="741969D2" w14:textId="65CB48BE" w:rsidR="00C872A5" w:rsidRDefault="00C872A5" w:rsidP="00C872A5">
      <w:pPr>
        <w:tabs>
          <w:tab w:val="left" w:pos="8445"/>
        </w:tabs>
      </w:pPr>
      <w:r>
        <w:lastRenderedPageBreak/>
        <w:tab/>
      </w:r>
    </w:p>
    <w:p w14:paraId="1181DC4D" w14:textId="563EC0AD" w:rsidR="00C872A5" w:rsidRDefault="00C872A5" w:rsidP="00C872A5">
      <w:pPr>
        <w:tabs>
          <w:tab w:val="left" w:pos="8445"/>
        </w:tabs>
      </w:pPr>
    </w:p>
    <w:p w14:paraId="1E0BB44C" w14:textId="40728A22" w:rsidR="00C872A5" w:rsidRDefault="00B033D8" w:rsidP="00C872A5">
      <w:pPr>
        <w:tabs>
          <w:tab w:val="left" w:pos="8445"/>
        </w:tabs>
      </w:pPr>
      <w:r w:rsidRPr="00A64907">
        <w:rPr>
          <w:noProof/>
        </w:rPr>
        <w:drawing>
          <wp:anchor distT="0" distB="0" distL="114300" distR="114300" simplePos="0" relativeHeight="251668480" behindDoc="1" locked="0" layoutInCell="1" allowOverlap="1" wp14:anchorId="39079854" wp14:editId="281E510D">
            <wp:simplePos x="0" y="0"/>
            <wp:positionH relativeFrom="page">
              <wp:posOffset>612183</wp:posOffset>
            </wp:positionH>
            <wp:positionV relativeFrom="paragraph">
              <wp:posOffset>98780</wp:posOffset>
            </wp:positionV>
            <wp:extent cx="6222569" cy="3603613"/>
            <wp:effectExtent l="0" t="0" r="6985" b="0"/>
            <wp:wrapNone/>
            <wp:docPr id="104016768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7682" name="Picture 1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69" cy="3603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2770D" w14:textId="1360CF15" w:rsidR="00A64907" w:rsidRDefault="00A64907" w:rsidP="00C872A5">
      <w:pPr>
        <w:tabs>
          <w:tab w:val="left" w:pos="8445"/>
        </w:tabs>
      </w:pPr>
    </w:p>
    <w:p w14:paraId="7AABF71F" w14:textId="3AEDD774" w:rsidR="00A64907" w:rsidRPr="00A64907" w:rsidRDefault="00A64907" w:rsidP="00A64907"/>
    <w:p w14:paraId="48B163F8" w14:textId="069EDB9C" w:rsidR="00A64907" w:rsidRPr="00A64907" w:rsidRDefault="00A64907" w:rsidP="00A64907"/>
    <w:p w14:paraId="51845078" w14:textId="1DB593EB" w:rsidR="00A64907" w:rsidRPr="00A64907" w:rsidRDefault="00A64907" w:rsidP="00A64907"/>
    <w:p w14:paraId="6A9C5114" w14:textId="3F2ABE0B" w:rsidR="00A64907" w:rsidRPr="00A64907" w:rsidRDefault="00EE4A05" w:rsidP="00A64907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C6324F2" wp14:editId="3CEB9F85">
                <wp:simplePos x="0" y="0"/>
                <wp:positionH relativeFrom="column">
                  <wp:posOffset>1733550</wp:posOffset>
                </wp:positionH>
                <wp:positionV relativeFrom="paragraph">
                  <wp:posOffset>66675</wp:posOffset>
                </wp:positionV>
                <wp:extent cx="2190960" cy="344520"/>
                <wp:effectExtent l="38100" t="57150" r="57150" b="55880"/>
                <wp:wrapNone/>
                <wp:docPr id="44392596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909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DB605" id="Ink 5" o:spid="_x0000_s1026" type="#_x0000_t75" style="position:absolute;margin-left:135.8pt;margin-top:4.55pt;width:173.9pt;height:28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">
                <v:imagedata r:id="rId14" o:title=""/>
              </v:shape>
            </w:pict>
          </mc:Fallback>
        </mc:AlternateContent>
      </w:r>
    </w:p>
    <w:p w14:paraId="5820ADFE" w14:textId="3B3A1B01" w:rsidR="00A64907" w:rsidRPr="00A64907" w:rsidRDefault="00A64907" w:rsidP="00A64907"/>
    <w:p w14:paraId="7287205B" w14:textId="77777777" w:rsidR="00A64907" w:rsidRPr="00A64907" w:rsidRDefault="00A64907" w:rsidP="00A64907"/>
    <w:p w14:paraId="74F946BE" w14:textId="77777777" w:rsidR="00A64907" w:rsidRPr="00A64907" w:rsidRDefault="00A64907" w:rsidP="00A64907"/>
    <w:p w14:paraId="389FAF21" w14:textId="77777777" w:rsidR="00A64907" w:rsidRPr="00A64907" w:rsidRDefault="00A64907" w:rsidP="00A64907"/>
    <w:p w14:paraId="7F1C5F66" w14:textId="77777777" w:rsidR="00A64907" w:rsidRDefault="00A64907" w:rsidP="00A64907"/>
    <w:p w14:paraId="4904217C" w14:textId="77777777" w:rsidR="00A64907" w:rsidRDefault="00A64907" w:rsidP="00A64907"/>
    <w:p w14:paraId="0CE3AE71" w14:textId="77777777" w:rsidR="00410428" w:rsidRDefault="00410428" w:rsidP="00A64907"/>
    <w:p w14:paraId="1D04D21C" w14:textId="7716D430" w:rsidR="00A64907" w:rsidRDefault="00A64907" w:rsidP="00A64907">
      <w:pPr>
        <w:tabs>
          <w:tab w:val="left" w:pos="8655"/>
        </w:tabs>
      </w:pPr>
      <w:r>
        <w:tab/>
      </w:r>
    </w:p>
    <w:p w14:paraId="42CD455E" w14:textId="77777777" w:rsidR="00A64907" w:rsidRDefault="00A64907" w:rsidP="00A64907">
      <w:pPr>
        <w:tabs>
          <w:tab w:val="left" w:pos="8655"/>
        </w:tabs>
      </w:pPr>
    </w:p>
    <w:p w14:paraId="6D4CBEAF" w14:textId="77777777" w:rsidR="00A64907" w:rsidRDefault="00A64907" w:rsidP="00A64907">
      <w:pPr>
        <w:tabs>
          <w:tab w:val="left" w:pos="8655"/>
        </w:tabs>
      </w:pPr>
    </w:p>
    <w:p w14:paraId="03E963C1" w14:textId="4FFB9378" w:rsidR="00A64907" w:rsidRDefault="00A64907" w:rsidP="00A64907">
      <w:pPr>
        <w:tabs>
          <w:tab w:val="left" w:pos="8655"/>
        </w:tabs>
      </w:pPr>
      <w:r>
        <w:t xml:space="preserve">        </w:t>
      </w:r>
      <w:r w:rsidR="00DC203F" w:rsidRPr="00DC203F">
        <w:t xml:space="preserve"> Using the Query 2 you created change the points to reads times by 10 and plus 100.</w:t>
      </w:r>
    </w:p>
    <w:p w14:paraId="739C4696" w14:textId="2D5951E2" w:rsidR="00A64907" w:rsidRDefault="007E3F7B" w:rsidP="00DC203F">
      <w:pPr>
        <w:tabs>
          <w:tab w:val="left" w:pos="144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6A703F9" wp14:editId="68D44418">
                <wp:simplePos x="0" y="0"/>
                <wp:positionH relativeFrom="column">
                  <wp:posOffset>2162010</wp:posOffset>
                </wp:positionH>
                <wp:positionV relativeFrom="paragraph">
                  <wp:posOffset>946825</wp:posOffset>
                </wp:positionV>
                <wp:extent cx="4208760" cy="369000"/>
                <wp:effectExtent l="57150" t="38100" r="20955" b="50165"/>
                <wp:wrapNone/>
                <wp:docPr id="137760012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20876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383D" id="Ink 13" o:spid="_x0000_s1026" type="#_x0000_t75" style="position:absolute;margin-left:169.55pt;margin-top:73.85pt;width:332.85pt;height:30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D5ABD08" wp14:editId="7E824BF1">
                <wp:simplePos x="0" y="0"/>
                <wp:positionH relativeFrom="column">
                  <wp:posOffset>2120250</wp:posOffset>
                </wp:positionH>
                <wp:positionV relativeFrom="paragraph">
                  <wp:posOffset>1056625</wp:posOffset>
                </wp:positionV>
                <wp:extent cx="14040" cy="235080"/>
                <wp:effectExtent l="38100" t="57150" r="43180" b="50800"/>
                <wp:wrapNone/>
                <wp:docPr id="200901929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0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44026" id="Ink 10" o:spid="_x0000_s1026" type="#_x0000_t75" style="position:absolute;margin-left:166.25pt;margin-top:82.5pt;width:2.5pt;height:19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0A29563" wp14:editId="39458131">
                <wp:simplePos x="0" y="0"/>
                <wp:positionH relativeFrom="column">
                  <wp:posOffset>2114490</wp:posOffset>
                </wp:positionH>
                <wp:positionV relativeFrom="paragraph">
                  <wp:posOffset>1164625</wp:posOffset>
                </wp:positionV>
                <wp:extent cx="2242440" cy="179280"/>
                <wp:effectExtent l="38100" t="38100" r="43815" b="49530"/>
                <wp:wrapNone/>
                <wp:docPr id="32442600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424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EA2A9" id="Ink 6" o:spid="_x0000_s1026" type="#_x0000_t75" style="position:absolute;margin-left:165.8pt;margin-top:91pt;width:177.95pt;height:1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">
                <v:imagedata r:id="rId20" o:title=""/>
              </v:shape>
            </w:pict>
          </mc:Fallback>
        </mc:AlternateContent>
      </w:r>
      <w:r w:rsidR="00DC203F">
        <w:tab/>
      </w:r>
      <w:r w:rsidR="00DC203F" w:rsidRPr="00DC203F">
        <w:rPr>
          <w:noProof/>
        </w:rPr>
        <w:drawing>
          <wp:inline distT="0" distB="0" distL="0" distR="0" wp14:anchorId="36B62682" wp14:editId="65CB3A8A">
            <wp:extent cx="5987232" cy="3125872"/>
            <wp:effectExtent l="0" t="0" r="0" b="0"/>
            <wp:docPr id="46114157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1572" name="Picture 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7684" cy="31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CF5D" w14:textId="0AE7FA6D" w:rsidR="00A64907" w:rsidRDefault="00A64907" w:rsidP="00A64907">
      <w:pPr>
        <w:ind w:firstLine="720"/>
      </w:pPr>
    </w:p>
    <w:p w14:paraId="10AACE40" w14:textId="77777777" w:rsidR="00410428" w:rsidRDefault="00410428" w:rsidP="00A64907">
      <w:pPr>
        <w:ind w:firstLine="720"/>
      </w:pPr>
    </w:p>
    <w:p w14:paraId="26C22AF7" w14:textId="77777777" w:rsidR="00410428" w:rsidRDefault="00410428" w:rsidP="00A64907">
      <w:pPr>
        <w:ind w:firstLine="720"/>
      </w:pPr>
    </w:p>
    <w:p w14:paraId="7BDCEB40" w14:textId="77777777" w:rsidR="00410428" w:rsidRDefault="00410428" w:rsidP="00A64907">
      <w:pPr>
        <w:ind w:firstLine="720"/>
      </w:pPr>
    </w:p>
    <w:p w14:paraId="78974C82" w14:textId="77777777" w:rsidR="00410428" w:rsidRDefault="00410428" w:rsidP="00A64907">
      <w:pPr>
        <w:ind w:firstLine="720"/>
      </w:pPr>
    </w:p>
    <w:p w14:paraId="5AA03056" w14:textId="77777777" w:rsidR="00410428" w:rsidRDefault="00410428" w:rsidP="00A64907">
      <w:pPr>
        <w:ind w:firstLine="720"/>
      </w:pPr>
    </w:p>
    <w:p w14:paraId="007C7281" w14:textId="77777777" w:rsidR="00410428" w:rsidRDefault="00410428" w:rsidP="00A64907">
      <w:pPr>
        <w:ind w:firstLine="720"/>
      </w:pPr>
    </w:p>
    <w:p w14:paraId="05BB3191" w14:textId="77777777" w:rsidR="00410428" w:rsidRDefault="00410428" w:rsidP="00A64907">
      <w:pPr>
        <w:ind w:firstLine="720"/>
      </w:pPr>
    </w:p>
    <w:p w14:paraId="57E37840" w14:textId="77777777" w:rsidR="00410428" w:rsidRDefault="00410428" w:rsidP="00A64907">
      <w:pPr>
        <w:ind w:firstLine="720"/>
      </w:pPr>
    </w:p>
    <w:p w14:paraId="3FBB8E33" w14:textId="77777777" w:rsidR="00410428" w:rsidRDefault="00410428" w:rsidP="00A64907">
      <w:pPr>
        <w:ind w:firstLine="720"/>
      </w:pPr>
    </w:p>
    <w:p w14:paraId="70DC854C" w14:textId="02D814F7" w:rsidR="00DC203F" w:rsidRPr="00DC203F" w:rsidRDefault="00DC203F" w:rsidP="00DC203F">
      <w:pPr>
        <w:ind w:left="720"/>
      </w:pPr>
      <w:r w:rsidRPr="00DC203F">
        <w:t>Chang</w:t>
      </w:r>
      <w:r>
        <w:t>ing</w:t>
      </w:r>
      <w:r w:rsidRPr="00DC203F">
        <w:t xml:space="preserve"> the Query 2 code to create a discount factor so the table now shows a discount header and changing the (point + 10) *100</w:t>
      </w:r>
      <w:r>
        <w:t>.</w:t>
      </w:r>
    </w:p>
    <w:p w14:paraId="2019DD62" w14:textId="56F29856" w:rsidR="00A64907" w:rsidRDefault="00A64907" w:rsidP="00DC203F">
      <w:pPr>
        <w:ind w:firstLine="720"/>
      </w:pPr>
    </w:p>
    <w:p w14:paraId="34A7A50F" w14:textId="6E3156F0" w:rsidR="00410428" w:rsidRDefault="00E00E64" w:rsidP="00A64907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5E130BE" wp14:editId="0ECAB28F">
                <wp:simplePos x="0" y="0"/>
                <wp:positionH relativeFrom="column">
                  <wp:posOffset>1731474</wp:posOffset>
                </wp:positionH>
                <wp:positionV relativeFrom="paragraph">
                  <wp:posOffset>1486939</wp:posOffset>
                </wp:positionV>
                <wp:extent cx="4724280" cy="428760"/>
                <wp:effectExtent l="38100" t="57150" r="57785" b="47625"/>
                <wp:wrapNone/>
                <wp:docPr id="11331452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72428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0060F" id="Ink 21" o:spid="_x0000_s1026" type="#_x0000_t75" style="position:absolute;margin-left:135.65pt;margin-top:116.4pt;width:373.45pt;height:35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">
                <v:imagedata r:id="rId23" o:title=""/>
              </v:shape>
            </w:pict>
          </mc:Fallback>
        </mc:AlternateContent>
      </w:r>
      <w:r w:rsidR="00410428" w:rsidRPr="00410428">
        <w:rPr>
          <w:noProof/>
        </w:rPr>
        <w:drawing>
          <wp:inline distT="0" distB="0" distL="0" distR="0" wp14:anchorId="0AB20195" wp14:editId="2D2BA25A">
            <wp:extent cx="6695170" cy="3800475"/>
            <wp:effectExtent l="0" t="0" r="0" b="0"/>
            <wp:docPr id="209568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11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0539" cy="38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9731" w14:textId="77777777" w:rsidR="00410428" w:rsidRDefault="00410428" w:rsidP="00A64907">
      <w:pPr>
        <w:ind w:firstLine="720"/>
      </w:pPr>
    </w:p>
    <w:p w14:paraId="1A453E77" w14:textId="77777777" w:rsidR="00410428" w:rsidRDefault="00410428" w:rsidP="00DC203F"/>
    <w:p w14:paraId="410DFF4D" w14:textId="4F444822" w:rsidR="00DC203F" w:rsidRPr="00DC203F" w:rsidRDefault="00DC203F" w:rsidP="00C32015">
      <w:pPr>
        <w:ind w:left="720"/>
      </w:pPr>
      <w:r>
        <w:t>I</w:t>
      </w:r>
      <w:r w:rsidRPr="00DC203F">
        <w:t xml:space="preserve">ncreasing the product price of each by 10%. </w:t>
      </w:r>
      <w:r w:rsidR="00C32015">
        <w:t>S</w:t>
      </w:r>
      <w:r w:rsidR="00C32015" w:rsidRPr="00C32015">
        <w:t>how</w:t>
      </w:r>
      <w:r w:rsidR="00C32015">
        <w:t>ing</w:t>
      </w:r>
      <w:r w:rsidR="00C32015" w:rsidRPr="00C32015">
        <w:t xml:space="preserve"> columns; name, unit price, and new column called new price which is based on this expression, (unit price * 1.1 ).</w:t>
      </w:r>
    </w:p>
    <w:p w14:paraId="1849D89F" w14:textId="51080DC7" w:rsidR="00410428" w:rsidRDefault="00410428" w:rsidP="00A64907">
      <w:pPr>
        <w:ind w:firstLine="720"/>
      </w:pPr>
    </w:p>
    <w:p w14:paraId="78564E58" w14:textId="105D9D4F" w:rsidR="00410428" w:rsidRDefault="00E00E64" w:rsidP="00A64907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26891AC" wp14:editId="270791FD">
                <wp:simplePos x="0" y="0"/>
                <wp:positionH relativeFrom="column">
                  <wp:posOffset>1741194</wp:posOffset>
                </wp:positionH>
                <wp:positionV relativeFrom="paragraph">
                  <wp:posOffset>1382014</wp:posOffset>
                </wp:positionV>
                <wp:extent cx="3595680" cy="571320"/>
                <wp:effectExtent l="57150" t="38100" r="43180" b="57785"/>
                <wp:wrapNone/>
                <wp:docPr id="13867156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595680" cy="57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26492" id="Ink 20" o:spid="_x0000_s1026" type="#_x0000_t75" style="position:absolute;margin-left:136.4pt;margin-top:108.1pt;width:284.5pt;height:4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">
                <v:imagedata r:id="rId26" o:title=""/>
              </v:shape>
            </w:pict>
          </mc:Fallback>
        </mc:AlternateContent>
      </w:r>
      <w:r w:rsidR="00410428" w:rsidRPr="00410428">
        <w:rPr>
          <w:noProof/>
        </w:rPr>
        <w:drawing>
          <wp:inline distT="0" distB="0" distL="0" distR="0" wp14:anchorId="7DA0230B" wp14:editId="036D4BD2">
            <wp:extent cx="6652535" cy="3457575"/>
            <wp:effectExtent l="0" t="0" r="0" b="0"/>
            <wp:docPr id="172494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483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669" cy="34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51CD" w14:textId="77777777" w:rsidR="00410428" w:rsidRDefault="00410428" w:rsidP="00A64907">
      <w:pPr>
        <w:ind w:firstLine="720"/>
      </w:pPr>
    </w:p>
    <w:p w14:paraId="17D349A6" w14:textId="77777777" w:rsidR="00C32015" w:rsidRDefault="00C32015" w:rsidP="00A64907">
      <w:pPr>
        <w:ind w:firstLine="720"/>
      </w:pPr>
    </w:p>
    <w:p w14:paraId="36804A67" w14:textId="77777777" w:rsidR="00C32015" w:rsidRDefault="00C32015" w:rsidP="00A64907">
      <w:pPr>
        <w:ind w:firstLine="720"/>
      </w:pPr>
    </w:p>
    <w:p w14:paraId="5F38ED04" w14:textId="77777777" w:rsidR="00C32015" w:rsidRDefault="00C32015" w:rsidP="00A64907">
      <w:pPr>
        <w:ind w:firstLine="720"/>
      </w:pPr>
    </w:p>
    <w:p w14:paraId="6BC8B655" w14:textId="783B2E46" w:rsidR="00410428" w:rsidRDefault="00410428" w:rsidP="00410428">
      <w:pPr>
        <w:ind w:left="360"/>
      </w:pPr>
      <w:r>
        <w:t xml:space="preserve"> </w:t>
      </w:r>
      <w:r w:rsidRPr="00410428">
        <w:t>In this task</w:t>
      </w:r>
      <w:r w:rsidR="00C32015">
        <w:t xml:space="preserve">, </w:t>
      </w:r>
      <w:r w:rsidRPr="00410428">
        <w:t>creat</w:t>
      </w:r>
      <w:r w:rsidR="00C32015">
        <w:t>ing</w:t>
      </w:r>
      <w:r w:rsidRPr="00410428">
        <w:t xml:space="preserve"> a new query to find all the customers with a birth date of &gt; '1990-01-01'</w:t>
      </w:r>
    </w:p>
    <w:p w14:paraId="554AD24C" w14:textId="3D9B17E1" w:rsidR="00BB1CC6" w:rsidRDefault="00E00E64" w:rsidP="00410428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1EFF293" wp14:editId="0F99C559">
                <wp:simplePos x="0" y="0"/>
                <wp:positionH relativeFrom="column">
                  <wp:posOffset>1449954</wp:posOffset>
                </wp:positionH>
                <wp:positionV relativeFrom="paragraph">
                  <wp:posOffset>754675</wp:posOffset>
                </wp:positionV>
                <wp:extent cx="1382760" cy="603360"/>
                <wp:effectExtent l="57150" t="38100" r="46355" b="44450"/>
                <wp:wrapNone/>
                <wp:docPr id="995228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82760" cy="6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74A59" id="Ink 19" o:spid="_x0000_s1026" type="#_x0000_t75" style="position:absolute;margin-left:113.45pt;margin-top:58.7pt;width:110.3pt;height:48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">
                <v:imagedata r:id="rId29" o:title=""/>
              </v:shape>
            </w:pict>
          </mc:Fallback>
        </mc:AlternateContent>
      </w:r>
      <w:r w:rsidR="00BB1CC6" w:rsidRPr="00BB1CC6">
        <w:rPr>
          <w:noProof/>
        </w:rPr>
        <w:drawing>
          <wp:inline distT="0" distB="0" distL="0" distR="0" wp14:anchorId="5501F558" wp14:editId="70DC8F05">
            <wp:extent cx="6441574" cy="3352800"/>
            <wp:effectExtent l="0" t="0" r="0" b="0"/>
            <wp:docPr id="136062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60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7377" cy="33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ADD7" w14:textId="77777777" w:rsidR="00C32015" w:rsidRDefault="00C32015" w:rsidP="00C32015">
      <w:pPr>
        <w:ind w:left="720"/>
      </w:pPr>
    </w:p>
    <w:p w14:paraId="780FE5CF" w14:textId="77777777" w:rsidR="00C32015" w:rsidRDefault="00C32015" w:rsidP="00C32015">
      <w:pPr>
        <w:ind w:left="720"/>
      </w:pPr>
    </w:p>
    <w:p w14:paraId="17B820FD" w14:textId="685E5993" w:rsidR="00C32015" w:rsidRDefault="00C32015" w:rsidP="000A03B9">
      <w:pPr>
        <w:ind w:firstLine="360"/>
      </w:pPr>
      <w:r w:rsidRPr="00C32015">
        <w:t>Writ</w:t>
      </w:r>
      <w:r>
        <w:t>ing</w:t>
      </w:r>
      <w:r w:rsidRPr="00C32015">
        <w:t xml:space="preserve"> a query to find out the name of the product with most amount in stock.</w:t>
      </w:r>
    </w:p>
    <w:p w14:paraId="056D90CD" w14:textId="5530CD34" w:rsidR="00C32015" w:rsidRDefault="00E00E64" w:rsidP="00C32015">
      <w:pPr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C3D3901" wp14:editId="7EC20BAD">
                <wp:simplePos x="0" y="0"/>
                <wp:positionH relativeFrom="column">
                  <wp:posOffset>1564794</wp:posOffset>
                </wp:positionH>
                <wp:positionV relativeFrom="paragraph">
                  <wp:posOffset>897113</wp:posOffset>
                </wp:positionV>
                <wp:extent cx="1272960" cy="520920"/>
                <wp:effectExtent l="57150" t="38100" r="41910" b="50800"/>
                <wp:wrapNone/>
                <wp:docPr id="181748673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72960" cy="5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DD56" id="Ink 18" o:spid="_x0000_s1026" type="#_x0000_t75" style="position:absolute;margin-left:122.5pt;margin-top:69.95pt;width:101.65pt;height:42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">
                <v:imagedata r:id="rId32" o:title=""/>
              </v:shape>
            </w:pict>
          </mc:Fallback>
        </mc:AlternateContent>
      </w:r>
      <w:r w:rsidR="00C32015" w:rsidRPr="00C32015">
        <w:rPr>
          <w:noProof/>
        </w:rPr>
        <w:drawing>
          <wp:inline distT="0" distB="0" distL="0" distR="0" wp14:anchorId="38059A32" wp14:editId="2008EFAE">
            <wp:extent cx="6444432" cy="3379727"/>
            <wp:effectExtent l="0" t="0" r="0" b="0"/>
            <wp:docPr id="79546402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64022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1921" cy="33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26D1" w14:textId="77777777" w:rsidR="00C32015" w:rsidRDefault="00C32015" w:rsidP="00C32015">
      <w:pPr>
        <w:ind w:left="720"/>
      </w:pPr>
    </w:p>
    <w:p w14:paraId="78CFEDA2" w14:textId="77777777" w:rsidR="00C32015" w:rsidRDefault="00C32015" w:rsidP="00C32015">
      <w:pPr>
        <w:ind w:left="720"/>
      </w:pPr>
    </w:p>
    <w:p w14:paraId="2F32D849" w14:textId="77777777" w:rsidR="00C32015" w:rsidRDefault="00C32015" w:rsidP="00C32015">
      <w:pPr>
        <w:ind w:left="720"/>
      </w:pPr>
    </w:p>
    <w:p w14:paraId="3755E0AD" w14:textId="77777777" w:rsidR="00C32015" w:rsidRDefault="00C32015" w:rsidP="00C32015">
      <w:pPr>
        <w:ind w:left="720"/>
      </w:pPr>
    </w:p>
    <w:p w14:paraId="3384D311" w14:textId="77777777" w:rsidR="00C32015" w:rsidRDefault="00C32015" w:rsidP="00C32015">
      <w:pPr>
        <w:ind w:left="720"/>
      </w:pPr>
    </w:p>
    <w:p w14:paraId="2661C094" w14:textId="77777777" w:rsidR="00C32015" w:rsidRDefault="00C32015" w:rsidP="00C32015">
      <w:pPr>
        <w:ind w:left="720"/>
      </w:pPr>
    </w:p>
    <w:p w14:paraId="3539B012" w14:textId="77777777" w:rsidR="00C32015" w:rsidRDefault="00C32015" w:rsidP="00C32015">
      <w:pPr>
        <w:ind w:left="720"/>
      </w:pPr>
    </w:p>
    <w:p w14:paraId="6EC7724A" w14:textId="77777777" w:rsidR="00C32015" w:rsidRDefault="00C32015" w:rsidP="00C32015">
      <w:pPr>
        <w:ind w:left="720"/>
      </w:pPr>
    </w:p>
    <w:p w14:paraId="4AC6EB44" w14:textId="77777777" w:rsidR="00C32015" w:rsidRDefault="00C32015" w:rsidP="00C32015">
      <w:pPr>
        <w:ind w:left="720"/>
      </w:pPr>
    </w:p>
    <w:p w14:paraId="43E653F6" w14:textId="77777777" w:rsidR="00C32015" w:rsidRPr="00C32015" w:rsidRDefault="00C32015" w:rsidP="00C32015">
      <w:pPr>
        <w:ind w:left="720"/>
      </w:pPr>
    </w:p>
    <w:p w14:paraId="2CD79716" w14:textId="32E31F32" w:rsidR="00BB1CC6" w:rsidRDefault="000A03B9" w:rsidP="000A03B9">
      <w:pPr>
        <w:ind w:firstLine="720"/>
      </w:pPr>
      <w:r w:rsidRPr="00C32015">
        <w:rPr>
          <w:rFonts w:eastAsiaTheme="minorEastAsia" w:hAnsi="Calibri"/>
          <w:color w:val="000000" w:themeColor="text1"/>
          <w:kern w:val="24"/>
        </w:rPr>
        <w:t>W</w:t>
      </w:r>
      <w:r w:rsidR="00C32015" w:rsidRPr="00C32015">
        <w:rPr>
          <w:rFonts w:eastAsiaTheme="minorEastAsia" w:hAnsi="Calibri"/>
          <w:color w:val="000000" w:themeColor="text1"/>
          <w:kern w:val="24"/>
        </w:rPr>
        <w:t>riting</w:t>
      </w:r>
      <w:r>
        <w:rPr>
          <w:rFonts w:eastAsiaTheme="minorEastAsia" w:hAnsi="Calibri"/>
          <w:color w:val="000000" w:themeColor="text1"/>
          <w:kern w:val="24"/>
          <w:sz w:val="56"/>
          <w:szCs w:val="56"/>
        </w:rPr>
        <w:t xml:space="preserve"> </w:t>
      </w:r>
      <w:r w:rsidR="00C32015" w:rsidRPr="00C32015">
        <w:t>a query to find out the name of the most expensive product.</w:t>
      </w:r>
    </w:p>
    <w:p w14:paraId="5A046E31" w14:textId="10BD79BE" w:rsidR="00BB1CC6" w:rsidRDefault="00C32015" w:rsidP="00410428">
      <w:pPr>
        <w:ind w:left="360"/>
      </w:pPr>
      <w:r w:rsidRPr="00737566">
        <w:rPr>
          <w:noProof/>
        </w:rPr>
        <w:drawing>
          <wp:anchor distT="0" distB="0" distL="114300" distR="114300" simplePos="0" relativeHeight="251671552" behindDoc="1" locked="0" layoutInCell="1" allowOverlap="1" wp14:anchorId="4B26F337" wp14:editId="4BAADDE5">
            <wp:simplePos x="0" y="0"/>
            <wp:positionH relativeFrom="margin">
              <wp:posOffset>534692</wp:posOffset>
            </wp:positionH>
            <wp:positionV relativeFrom="paragraph">
              <wp:posOffset>97791</wp:posOffset>
            </wp:positionV>
            <wp:extent cx="6408275" cy="3333632"/>
            <wp:effectExtent l="0" t="0" r="0" b="635"/>
            <wp:wrapNone/>
            <wp:docPr id="203575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936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22" cy="3336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79AB5" w14:textId="080791D9" w:rsidR="00BB1CC6" w:rsidRDefault="00BB1CC6" w:rsidP="00410428">
      <w:pPr>
        <w:ind w:left="360"/>
      </w:pPr>
    </w:p>
    <w:p w14:paraId="42FEF0F3" w14:textId="77777777" w:rsidR="00BB1CC6" w:rsidRDefault="00BB1CC6" w:rsidP="00410428">
      <w:pPr>
        <w:ind w:left="360"/>
      </w:pPr>
    </w:p>
    <w:p w14:paraId="6D5D4F57" w14:textId="77777777" w:rsidR="00737566" w:rsidRDefault="00737566" w:rsidP="00410428">
      <w:pPr>
        <w:ind w:left="360"/>
        <w:rPr>
          <w:noProof/>
        </w:rPr>
      </w:pPr>
    </w:p>
    <w:p w14:paraId="7FEF8C96" w14:textId="77777777" w:rsidR="00737566" w:rsidRDefault="00737566" w:rsidP="00410428">
      <w:pPr>
        <w:ind w:left="360"/>
        <w:rPr>
          <w:noProof/>
        </w:rPr>
      </w:pPr>
    </w:p>
    <w:p w14:paraId="7B362C3D" w14:textId="7085166E" w:rsidR="00737566" w:rsidRDefault="00E00E64" w:rsidP="00410428">
      <w:pPr>
        <w:ind w:left="36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CBA7452" wp14:editId="0443A269">
                <wp:simplePos x="0" y="0"/>
                <wp:positionH relativeFrom="column">
                  <wp:posOffset>7670394</wp:posOffset>
                </wp:positionH>
                <wp:positionV relativeFrom="paragraph">
                  <wp:posOffset>58174</wp:posOffset>
                </wp:positionV>
                <wp:extent cx="360" cy="360"/>
                <wp:effectExtent l="38100" t="38100" r="57150" b="57150"/>
                <wp:wrapNone/>
                <wp:docPr id="13079995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43B1" id="Ink 17" o:spid="_x0000_s1026" type="#_x0000_t75" style="position:absolute;margin-left:603.25pt;margin-top:3.9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242E84E" wp14:editId="53B86527">
                <wp:simplePos x="0" y="0"/>
                <wp:positionH relativeFrom="column">
                  <wp:posOffset>1720674</wp:posOffset>
                </wp:positionH>
                <wp:positionV relativeFrom="paragraph">
                  <wp:posOffset>-204626</wp:posOffset>
                </wp:positionV>
                <wp:extent cx="2206440" cy="583560"/>
                <wp:effectExtent l="38100" t="57150" r="41910" b="45720"/>
                <wp:wrapNone/>
                <wp:docPr id="76991329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206440" cy="58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CF756" id="Ink 16" o:spid="_x0000_s1026" type="#_x0000_t75" style="position:absolute;margin-left:134.8pt;margin-top:-16.8pt;width:175.15pt;height:47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">
                <v:imagedata r:id="rId38" o:title=""/>
              </v:shape>
            </w:pict>
          </mc:Fallback>
        </mc:AlternateContent>
      </w:r>
    </w:p>
    <w:p w14:paraId="4CAA7449" w14:textId="77777777" w:rsidR="00737566" w:rsidRDefault="00737566" w:rsidP="00410428">
      <w:pPr>
        <w:ind w:left="360"/>
        <w:rPr>
          <w:noProof/>
        </w:rPr>
      </w:pPr>
    </w:p>
    <w:p w14:paraId="11DA9E16" w14:textId="77777777" w:rsidR="00737566" w:rsidRDefault="00737566" w:rsidP="00410428">
      <w:pPr>
        <w:ind w:left="360"/>
        <w:rPr>
          <w:noProof/>
        </w:rPr>
      </w:pPr>
    </w:p>
    <w:p w14:paraId="1E36D135" w14:textId="23BDAB65" w:rsidR="00737566" w:rsidRDefault="00737566" w:rsidP="00410428">
      <w:pPr>
        <w:ind w:left="360"/>
        <w:rPr>
          <w:noProof/>
        </w:rPr>
      </w:pPr>
    </w:p>
    <w:p w14:paraId="0CB5B4A9" w14:textId="0DC360C1" w:rsidR="00737566" w:rsidRDefault="00737566" w:rsidP="00410428">
      <w:pPr>
        <w:ind w:left="360"/>
      </w:pPr>
    </w:p>
    <w:p w14:paraId="0BAFA4D2" w14:textId="3243684B" w:rsidR="00737566" w:rsidRDefault="00737566" w:rsidP="00410428">
      <w:pPr>
        <w:ind w:left="360"/>
      </w:pPr>
    </w:p>
    <w:p w14:paraId="40793282" w14:textId="63BB3FA3" w:rsidR="00737566" w:rsidRDefault="00737566" w:rsidP="00410428">
      <w:pPr>
        <w:ind w:left="360"/>
      </w:pPr>
    </w:p>
    <w:p w14:paraId="37957E79" w14:textId="058D099D" w:rsidR="00737566" w:rsidRDefault="00737566" w:rsidP="00410428">
      <w:pPr>
        <w:ind w:left="360"/>
      </w:pPr>
    </w:p>
    <w:p w14:paraId="27B2F2BB" w14:textId="77777777" w:rsidR="00C32015" w:rsidRDefault="00C32015" w:rsidP="00410428">
      <w:pPr>
        <w:ind w:left="360"/>
      </w:pPr>
    </w:p>
    <w:p w14:paraId="5DDD7E68" w14:textId="77777777" w:rsidR="00C32015" w:rsidRDefault="00C32015" w:rsidP="00410428">
      <w:pPr>
        <w:ind w:left="360"/>
      </w:pPr>
    </w:p>
    <w:p w14:paraId="2F57466F" w14:textId="67C26196" w:rsidR="00C32015" w:rsidRPr="00C32015" w:rsidRDefault="00C32015" w:rsidP="000A03B9">
      <w:pPr>
        <w:ind w:firstLine="720"/>
      </w:pPr>
      <w:r w:rsidRPr="00C32015">
        <w:t>Write a query to find out the first name, last name, address and the birthdate of the oldest customer.</w:t>
      </w:r>
    </w:p>
    <w:p w14:paraId="14A6EEAE" w14:textId="5F33D725" w:rsidR="00737566" w:rsidRDefault="00C32015" w:rsidP="00410428">
      <w:pPr>
        <w:ind w:left="360"/>
      </w:pPr>
      <w:r w:rsidRPr="00C32015">
        <w:rPr>
          <w:noProof/>
        </w:rPr>
        <w:drawing>
          <wp:anchor distT="0" distB="0" distL="114300" distR="114300" simplePos="0" relativeHeight="251672576" behindDoc="1" locked="0" layoutInCell="1" allowOverlap="1" wp14:anchorId="2C1345DA" wp14:editId="0AD69D83">
            <wp:simplePos x="0" y="0"/>
            <wp:positionH relativeFrom="column">
              <wp:posOffset>906586</wp:posOffset>
            </wp:positionH>
            <wp:positionV relativeFrom="paragraph">
              <wp:posOffset>122006</wp:posOffset>
            </wp:positionV>
            <wp:extent cx="6095721" cy="2512322"/>
            <wp:effectExtent l="0" t="0" r="635" b="2540"/>
            <wp:wrapNone/>
            <wp:docPr id="180758793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7930" name="Picture 1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251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B662C" w14:textId="48EDA085" w:rsidR="00737566" w:rsidRDefault="00737566" w:rsidP="00410428">
      <w:pPr>
        <w:ind w:left="360"/>
      </w:pPr>
    </w:p>
    <w:p w14:paraId="37E21E30" w14:textId="5832F23F" w:rsidR="00737566" w:rsidRDefault="00737566" w:rsidP="00410428">
      <w:pPr>
        <w:ind w:left="360"/>
      </w:pPr>
    </w:p>
    <w:p w14:paraId="1DC8016F" w14:textId="0EB55A5B" w:rsidR="00737566" w:rsidRDefault="00737566" w:rsidP="00410428">
      <w:pPr>
        <w:ind w:left="360"/>
      </w:pPr>
    </w:p>
    <w:p w14:paraId="19FAAB5A" w14:textId="35A091F0" w:rsidR="00737566" w:rsidRDefault="00737566" w:rsidP="00410428">
      <w:pPr>
        <w:ind w:left="360"/>
      </w:pPr>
    </w:p>
    <w:p w14:paraId="65B42F64" w14:textId="5A900FE0" w:rsidR="00737566" w:rsidRDefault="00E00E64" w:rsidP="00410428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3BDE2B5" wp14:editId="0AD154BE">
                <wp:simplePos x="0" y="0"/>
                <wp:positionH relativeFrom="column">
                  <wp:posOffset>2070594</wp:posOffset>
                </wp:positionH>
                <wp:positionV relativeFrom="paragraph">
                  <wp:posOffset>-161538</wp:posOffset>
                </wp:positionV>
                <wp:extent cx="2171160" cy="507960"/>
                <wp:effectExtent l="38100" t="57150" r="57785" b="45085"/>
                <wp:wrapNone/>
                <wp:docPr id="18736705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7116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401AF" id="Ink 15" o:spid="_x0000_s1026" type="#_x0000_t75" style="position:absolute;margin-left:162.35pt;margin-top:-13.4pt;width:172.35pt;height:4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">
                <v:imagedata r:id="rId41" o:title=""/>
              </v:shape>
            </w:pict>
          </mc:Fallback>
        </mc:AlternateContent>
      </w:r>
    </w:p>
    <w:p w14:paraId="0A5ECE6E" w14:textId="2249A157" w:rsidR="00737566" w:rsidRDefault="00737566" w:rsidP="00410428">
      <w:pPr>
        <w:ind w:left="360"/>
      </w:pPr>
    </w:p>
    <w:p w14:paraId="211D09FF" w14:textId="5BD60C1E" w:rsidR="00737566" w:rsidRDefault="00737566" w:rsidP="00410428">
      <w:pPr>
        <w:ind w:left="360"/>
      </w:pPr>
    </w:p>
    <w:p w14:paraId="6EA0DB1C" w14:textId="69C0A59B" w:rsidR="00C32015" w:rsidRDefault="00C32015" w:rsidP="00410428">
      <w:pPr>
        <w:ind w:left="360"/>
      </w:pPr>
    </w:p>
    <w:p w14:paraId="6541B38C" w14:textId="54A0884E" w:rsidR="00C32015" w:rsidRDefault="00C32015" w:rsidP="00410428">
      <w:pPr>
        <w:ind w:left="360"/>
      </w:pPr>
    </w:p>
    <w:p w14:paraId="0DD3AF1A" w14:textId="72E90D0E" w:rsidR="00C32015" w:rsidRDefault="00C32015" w:rsidP="00410428">
      <w:pPr>
        <w:ind w:left="360"/>
      </w:pPr>
    </w:p>
    <w:p w14:paraId="1E90077B" w14:textId="3B8C718C" w:rsidR="00C32015" w:rsidRDefault="00C32015" w:rsidP="00410428">
      <w:pPr>
        <w:ind w:left="360"/>
      </w:pPr>
    </w:p>
    <w:p w14:paraId="2571C43F" w14:textId="18111776" w:rsidR="00C32015" w:rsidRDefault="00C32015" w:rsidP="00410428">
      <w:pPr>
        <w:ind w:left="360"/>
      </w:pPr>
    </w:p>
    <w:p w14:paraId="5B879954" w14:textId="5025DBED" w:rsidR="00C32015" w:rsidRDefault="00C32015" w:rsidP="00410428">
      <w:pPr>
        <w:ind w:left="360"/>
      </w:pPr>
    </w:p>
    <w:p w14:paraId="59B4ED9E" w14:textId="629A78F4" w:rsidR="00C32015" w:rsidRDefault="00C32015" w:rsidP="00410428">
      <w:pPr>
        <w:ind w:left="360"/>
      </w:pPr>
    </w:p>
    <w:p w14:paraId="3B8B31E1" w14:textId="7614530A" w:rsidR="00C32015" w:rsidRDefault="00C32015" w:rsidP="00410428">
      <w:pPr>
        <w:ind w:left="360"/>
      </w:pPr>
    </w:p>
    <w:p w14:paraId="77C21D28" w14:textId="4EDE6BD2" w:rsidR="00C32015" w:rsidRDefault="00C32015" w:rsidP="00410428">
      <w:pPr>
        <w:ind w:left="360"/>
      </w:pPr>
    </w:p>
    <w:p w14:paraId="3D3BC18B" w14:textId="79AE6AE8" w:rsidR="00C32015" w:rsidRDefault="00C32015" w:rsidP="00410428">
      <w:pPr>
        <w:ind w:left="360"/>
      </w:pPr>
    </w:p>
    <w:p w14:paraId="122B05C6" w14:textId="70E4E380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07BC18CE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1653F86D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55E89A2E" w14:textId="533EEF26" w:rsidR="00C32015" w:rsidRPr="002D730C" w:rsidRDefault="00C32015" w:rsidP="00C32015">
      <w:pPr>
        <w:pStyle w:val="NormalWeb"/>
        <w:ind w:left="1440" w:firstLine="720"/>
        <w:rPr>
          <w:rFonts w:ascii="Segoe UI" w:hAnsi="Segoe UI" w:cs="Segoe UI"/>
          <w:b/>
          <w:bCs/>
          <w:sz w:val="32"/>
          <w:szCs w:val="32"/>
        </w:rPr>
      </w:pPr>
      <w:r w:rsidRPr="002D730C">
        <w:rPr>
          <w:rFonts w:ascii="Segoe UI" w:hAnsi="Segoe UI" w:cs="Segoe UI"/>
          <w:b/>
          <w:bCs/>
          <w:sz w:val="32"/>
          <w:szCs w:val="32"/>
        </w:rPr>
        <w:t>CREATING AN EER</w:t>
      </w:r>
      <w:r w:rsidR="002D730C">
        <w:rPr>
          <w:rFonts w:ascii="Segoe UI" w:hAnsi="Segoe UI" w:cs="Segoe UI"/>
          <w:b/>
          <w:bCs/>
          <w:sz w:val="32"/>
          <w:szCs w:val="32"/>
        </w:rPr>
        <w:t xml:space="preserve"> </w:t>
      </w:r>
      <w:r w:rsidR="002D730C" w:rsidRPr="002D730C">
        <w:rPr>
          <w:rFonts w:ascii="Segoe UI" w:hAnsi="Segoe UI" w:cs="Segoe UI"/>
          <w:b/>
          <w:bCs/>
          <w:sz w:val="32"/>
          <w:szCs w:val="32"/>
        </w:rPr>
        <w:t>(</w:t>
      </w:r>
      <w:r w:rsidR="002D730C" w:rsidRPr="002D730C">
        <w:rPr>
          <w:b/>
          <w:bCs/>
        </w:rPr>
        <w:t>Enhanced Entity-</w:t>
      </w:r>
      <w:r w:rsidR="002D730C">
        <w:rPr>
          <w:b/>
          <w:bCs/>
        </w:rPr>
        <w:t>R</w:t>
      </w:r>
      <w:r w:rsidR="002D730C" w:rsidRPr="002D730C">
        <w:rPr>
          <w:b/>
          <w:bCs/>
        </w:rPr>
        <w:t>elationship</w:t>
      </w:r>
      <w:r w:rsidR="002D730C" w:rsidRPr="002D730C">
        <w:rPr>
          <w:rFonts w:ascii="Segoe UI" w:hAnsi="Segoe UI" w:cs="Segoe UI"/>
          <w:b/>
          <w:bCs/>
          <w:sz w:val="32"/>
          <w:szCs w:val="32"/>
        </w:rPr>
        <w:t>)</w:t>
      </w:r>
      <w:r w:rsidRPr="002D730C">
        <w:rPr>
          <w:rFonts w:ascii="Segoe UI" w:hAnsi="Segoe UI" w:cs="Segoe UI"/>
          <w:b/>
          <w:bCs/>
          <w:sz w:val="32"/>
          <w:szCs w:val="32"/>
        </w:rPr>
        <w:t xml:space="preserve"> DIAGRAM</w:t>
      </w:r>
    </w:p>
    <w:p w14:paraId="3C46161D" w14:textId="15ECE0CD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1FB1F61" wp14:editId="7C03A5C7">
            <wp:simplePos x="0" y="0"/>
            <wp:positionH relativeFrom="column">
              <wp:posOffset>802758</wp:posOffset>
            </wp:positionH>
            <wp:positionV relativeFrom="paragraph">
              <wp:posOffset>143023</wp:posOffset>
            </wp:positionV>
            <wp:extent cx="5567045" cy="3779874"/>
            <wp:effectExtent l="0" t="0" r="0" b="0"/>
            <wp:wrapNone/>
            <wp:docPr id="172570716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7165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26" cy="37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A454B6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161EE085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16C34358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524B3E93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0FD0A966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293C5C5E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03229FFF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33E64BCD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2C9D722A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1B85012B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5981D324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374F0547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6EE323EB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7D470576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0B49915A" w14:textId="77777777" w:rsidR="00C32015" w:rsidRDefault="00C32015" w:rsidP="00737566">
      <w:pPr>
        <w:pStyle w:val="NormalWeb"/>
        <w:ind w:firstLine="360"/>
        <w:rPr>
          <w:rFonts w:ascii="Segoe UI" w:hAnsi="Segoe UI" w:cs="Segoe UI"/>
          <w:sz w:val="21"/>
          <w:szCs w:val="21"/>
        </w:rPr>
      </w:pPr>
    </w:p>
    <w:p w14:paraId="6972B924" w14:textId="77777777" w:rsidR="00BB1CC6" w:rsidRDefault="00BB1CC6" w:rsidP="00410428">
      <w:pPr>
        <w:ind w:left="360"/>
      </w:pPr>
    </w:p>
    <w:p w14:paraId="287EEBBF" w14:textId="77777777" w:rsidR="00BB1CC6" w:rsidRDefault="00BB1CC6" w:rsidP="00410428">
      <w:pPr>
        <w:ind w:left="360"/>
      </w:pPr>
    </w:p>
    <w:p w14:paraId="755619D5" w14:textId="77777777" w:rsidR="00BB1CC6" w:rsidRDefault="00BB1CC6" w:rsidP="00410428">
      <w:pPr>
        <w:ind w:left="360"/>
      </w:pPr>
    </w:p>
    <w:p w14:paraId="7EC0F626" w14:textId="77777777" w:rsidR="00BB1CC6" w:rsidRDefault="00BB1CC6" w:rsidP="00410428">
      <w:pPr>
        <w:ind w:left="360"/>
      </w:pPr>
    </w:p>
    <w:p w14:paraId="3C54A620" w14:textId="77777777" w:rsidR="00BB1CC6" w:rsidRDefault="00BB1CC6" w:rsidP="00410428">
      <w:pPr>
        <w:ind w:left="360"/>
      </w:pPr>
    </w:p>
    <w:p w14:paraId="4CF9C0DA" w14:textId="77777777" w:rsidR="00BB1CC6" w:rsidRDefault="00BB1CC6" w:rsidP="00410428">
      <w:pPr>
        <w:ind w:left="360"/>
      </w:pPr>
    </w:p>
    <w:p w14:paraId="4F5E19BE" w14:textId="77777777" w:rsidR="00BB1CC6" w:rsidRDefault="00BB1CC6" w:rsidP="00410428">
      <w:pPr>
        <w:ind w:left="360"/>
      </w:pPr>
    </w:p>
    <w:p w14:paraId="0CA1F03A" w14:textId="77777777" w:rsidR="00BB1CC6" w:rsidRDefault="00BB1CC6" w:rsidP="00410428">
      <w:pPr>
        <w:ind w:left="360"/>
      </w:pPr>
    </w:p>
    <w:p w14:paraId="50769667" w14:textId="3C5352F0" w:rsidR="00410428" w:rsidRPr="00410428" w:rsidRDefault="00410428" w:rsidP="00410428"/>
    <w:p w14:paraId="1510157D" w14:textId="0E07D7F0" w:rsidR="00410428" w:rsidRDefault="00410428" w:rsidP="00A64907">
      <w:pPr>
        <w:ind w:firstLine="720"/>
      </w:pPr>
    </w:p>
    <w:p w14:paraId="34A7A249" w14:textId="77777777" w:rsidR="00410428" w:rsidRDefault="00410428" w:rsidP="00A64907">
      <w:pPr>
        <w:ind w:firstLine="720"/>
      </w:pPr>
    </w:p>
    <w:p w14:paraId="6EE57DC7" w14:textId="7C5E2E66" w:rsidR="00410428" w:rsidRDefault="00410428" w:rsidP="00A64907">
      <w:pPr>
        <w:ind w:firstLine="720"/>
      </w:pPr>
    </w:p>
    <w:p w14:paraId="60603CBB" w14:textId="4792E59C" w:rsidR="00410428" w:rsidRDefault="00410428" w:rsidP="00A64907">
      <w:pPr>
        <w:ind w:firstLine="720"/>
      </w:pPr>
    </w:p>
    <w:p w14:paraId="0497DF08" w14:textId="77777777" w:rsidR="00410428" w:rsidRPr="00410428" w:rsidRDefault="00410428" w:rsidP="00410428"/>
    <w:p w14:paraId="1CA5B556" w14:textId="77777777" w:rsidR="00410428" w:rsidRPr="00410428" w:rsidRDefault="00410428" w:rsidP="00410428"/>
    <w:p w14:paraId="1EF86514" w14:textId="77777777" w:rsidR="00410428" w:rsidRPr="00410428" w:rsidRDefault="00410428" w:rsidP="00410428"/>
    <w:p w14:paraId="565F3979" w14:textId="77777777" w:rsidR="00410428" w:rsidRPr="00410428" w:rsidRDefault="00410428" w:rsidP="00410428"/>
    <w:p w14:paraId="36DD0D5F" w14:textId="77777777" w:rsidR="00410428" w:rsidRPr="00410428" w:rsidRDefault="00410428" w:rsidP="00410428"/>
    <w:p w14:paraId="72D91BCE" w14:textId="77777777" w:rsidR="00410428" w:rsidRPr="00410428" w:rsidRDefault="00410428" w:rsidP="00410428"/>
    <w:p w14:paraId="13DD1114" w14:textId="77777777" w:rsidR="00410428" w:rsidRPr="00410428" w:rsidRDefault="00410428" w:rsidP="00410428"/>
    <w:p w14:paraId="4559404D" w14:textId="77777777" w:rsidR="00410428" w:rsidRPr="00410428" w:rsidRDefault="00410428" w:rsidP="00410428"/>
    <w:p w14:paraId="2AAE017C" w14:textId="77777777" w:rsidR="00410428" w:rsidRPr="00410428" w:rsidRDefault="00410428" w:rsidP="00410428"/>
    <w:p w14:paraId="0E277183" w14:textId="77777777" w:rsidR="00410428" w:rsidRDefault="00410428" w:rsidP="00410428">
      <w:r>
        <w:t xml:space="preserve">      </w:t>
      </w:r>
    </w:p>
    <w:p w14:paraId="2F04BD58" w14:textId="77777777" w:rsidR="00F30029" w:rsidRDefault="00F30029" w:rsidP="00410428"/>
    <w:p w14:paraId="54D5209C" w14:textId="77777777" w:rsidR="00F30029" w:rsidRDefault="00F30029" w:rsidP="00410428"/>
    <w:p w14:paraId="2DD58E80" w14:textId="77777777" w:rsidR="00F30029" w:rsidRDefault="00F30029" w:rsidP="00410428"/>
    <w:p w14:paraId="4FE7FBD8" w14:textId="77777777" w:rsidR="00F30029" w:rsidRDefault="00F30029" w:rsidP="00410428"/>
    <w:p w14:paraId="7A0673D0" w14:textId="77777777" w:rsidR="00F30029" w:rsidRDefault="00F30029" w:rsidP="00410428"/>
    <w:p w14:paraId="59C9F97B" w14:textId="7C5917F8" w:rsidR="00F30029" w:rsidRDefault="00F30029" w:rsidP="00F30029">
      <w:pPr>
        <w:ind w:left="720"/>
      </w:pPr>
    </w:p>
    <w:p w14:paraId="7E7AA522" w14:textId="6BE75000" w:rsidR="00F30029" w:rsidRPr="00F30029" w:rsidRDefault="00F30029" w:rsidP="00F30029">
      <w:pPr>
        <w:ind w:left="720"/>
      </w:pPr>
    </w:p>
    <w:p w14:paraId="41B8782D" w14:textId="5C7554A8" w:rsidR="00F30029" w:rsidRDefault="00F30029" w:rsidP="00410428"/>
    <w:p w14:paraId="51D8B780" w14:textId="77777777" w:rsidR="00F30029" w:rsidRDefault="00F30029" w:rsidP="00410428"/>
    <w:p w14:paraId="0492E836" w14:textId="77777777" w:rsidR="00F30029" w:rsidRDefault="00F30029" w:rsidP="00410428"/>
    <w:p w14:paraId="2E37BC2F" w14:textId="77777777" w:rsidR="00F30029" w:rsidRDefault="00F30029" w:rsidP="00410428"/>
    <w:p w14:paraId="1532BC53" w14:textId="77777777" w:rsidR="00F30029" w:rsidRDefault="00F30029" w:rsidP="00410428"/>
    <w:p w14:paraId="0F6D1EE2" w14:textId="737FEDC3" w:rsidR="00F30029" w:rsidRDefault="00F30029" w:rsidP="00410428"/>
    <w:p w14:paraId="2F2BE570" w14:textId="77777777" w:rsidR="00F30029" w:rsidRDefault="00F30029" w:rsidP="00410428"/>
    <w:p w14:paraId="266D5FBE" w14:textId="77777777" w:rsidR="00F30029" w:rsidRDefault="00F30029" w:rsidP="00410428"/>
    <w:p w14:paraId="673FB261" w14:textId="77777777" w:rsidR="00F30029" w:rsidRDefault="00F30029" w:rsidP="00410428"/>
    <w:p w14:paraId="6B1B9EAF" w14:textId="77777777" w:rsidR="00F30029" w:rsidRDefault="00F30029" w:rsidP="00410428"/>
    <w:p w14:paraId="27275EA2" w14:textId="77777777" w:rsidR="00F30029" w:rsidRDefault="00F30029" w:rsidP="00410428"/>
    <w:p w14:paraId="68AA7D61" w14:textId="5655305B" w:rsidR="00F30029" w:rsidRDefault="00F30029" w:rsidP="00410428"/>
    <w:p w14:paraId="60F8F4AC" w14:textId="77777777" w:rsidR="00F30029" w:rsidRDefault="00F30029" w:rsidP="00410428"/>
    <w:p w14:paraId="30DBA60C" w14:textId="77777777" w:rsidR="00F30029" w:rsidRDefault="00F30029" w:rsidP="00410428"/>
    <w:p w14:paraId="0C7867A6" w14:textId="77777777" w:rsidR="00A3234B" w:rsidRDefault="00A3234B" w:rsidP="00A3234B">
      <w:pPr>
        <w:ind w:left="720"/>
      </w:pPr>
    </w:p>
    <w:p w14:paraId="1256DA6B" w14:textId="77777777" w:rsidR="00A3234B" w:rsidRDefault="00A3234B" w:rsidP="00A3234B">
      <w:pPr>
        <w:ind w:left="720"/>
      </w:pPr>
    </w:p>
    <w:p w14:paraId="65B21CB1" w14:textId="77777777" w:rsidR="00A3234B" w:rsidRDefault="00A3234B" w:rsidP="00A3234B">
      <w:pPr>
        <w:ind w:left="720"/>
      </w:pPr>
    </w:p>
    <w:p w14:paraId="0F574DE5" w14:textId="77777777" w:rsidR="00A3234B" w:rsidRDefault="00A3234B" w:rsidP="00A3234B">
      <w:pPr>
        <w:ind w:left="720"/>
      </w:pPr>
    </w:p>
    <w:p w14:paraId="6A5F41F6" w14:textId="77777777" w:rsidR="00A3234B" w:rsidRDefault="00A3234B" w:rsidP="00A3234B">
      <w:pPr>
        <w:ind w:left="720"/>
      </w:pPr>
    </w:p>
    <w:p w14:paraId="3AF4EF3A" w14:textId="23540C0E" w:rsidR="00A3234B" w:rsidRPr="00A3234B" w:rsidRDefault="00F30029" w:rsidP="00A3234B">
      <w:pPr>
        <w:ind w:left="720"/>
      </w:pPr>
      <w:r>
        <w:t>TASK 6:</w:t>
      </w:r>
      <w:r w:rsidR="00A3234B" w:rsidRPr="00A3234B">
        <w:rPr>
          <w:rFonts w:eastAsiaTheme="minorEastAsia" w:hAnsi="Calibri"/>
          <w:color w:val="000000" w:themeColor="text1"/>
          <w:kern w:val="24"/>
          <w:sz w:val="56"/>
          <w:lang w:eastAsia="en-GB"/>
        </w:rPr>
        <w:t xml:space="preserve"> </w:t>
      </w:r>
      <w:r w:rsidR="00A3234B" w:rsidRPr="00A3234B">
        <w:t xml:space="preserve">Select </w:t>
      </w:r>
      <w:proofErr w:type="spellStart"/>
      <w:r w:rsidR="00A3234B" w:rsidRPr="00A3234B">
        <w:t>sql_store</w:t>
      </w:r>
      <w:proofErr w:type="spellEnd"/>
      <w:r w:rsidR="00A3234B" w:rsidRPr="00A3234B">
        <w:t>.</w:t>
      </w:r>
      <w:r w:rsidR="00A3234B">
        <w:t xml:space="preserve"> </w:t>
      </w:r>
      <w:r w:rsidR="00A3234B" w:rsidRPr="00A3234B">
        <w:t>Write a query to find out the first name, last name, address and the birthdate of the oldest customer.</w:t>
      </w:r>
    </w:p>
    <w:p w14:paraId="7B61A1F5" w14:textId="618A4FBF" w:rsidR="00F30029" w:rsidRDefault="00F30029" w:rsidP="00F30029">
      <w:pPr>
        <w:ind w:firstLine="720"/>
      </w:pPr>
    </w:p>
    <w:p w14:paraId="543C3B18" w14:textId="77777777" w:rsidR="00A3234B" w:rsidRDefault="00A3234B" w:rsidP="00F30029">
      <w:pPr>
        <w:ind w:firstLine="720"/>
      </w:pPr>
    </w:p>
    <w:p w14:paraId="0464B425" w14:textId="7374D899" w:rsidR="00A3234B" w:rsidRPr="00410428" w:rsidRDefault="00A3234B" w:rsidP="00F30029">
      <w:pPr>
        <w:ind w:firstLine="720"/>
      </w:pPr>
      <w:r w:rsidRPr="00A3234B">
        <w:rPr>
          <w:noProof/>
        </w:rPr>
        <w:lastRenderedPageBreak/>
        <w:drawing>
          <wp:inline distT="0" distB="0" distL="0" distR="0" wp14:anchorId="64A65AFE" wp14:editId="7D9471DC">
            <wp:extent cx="7560310" cy="4111625"/>
            <wp:effectExtent l="0" t="0" r="2540" b="3175"/>
            <wp:docPr id="1241007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0703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34B" w:rsidRPr="00410428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70B8B"/>
    <w:multiLevelType w:val="hybridMultilevel"/>
    <w:tmpl w:val="271E3860"/>
    <w:lvl w:ilvl="0" w:tplc="0352C1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30AF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FC01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2AED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FEF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9821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C612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987D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EC1F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2DD39D7"/>
    <w:multiLevelType w:val="hybridMultilevel"/>
    <w:tmpl w:val="6A780FAA"/>
    <w:lvl w:ilvl="0" w:tplc="6A6E87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8EA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9AAE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78D8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F8BA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86FB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DE1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9A5A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808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CA449A6"/>
    <w:multiLevelType w:val="hybridMultilevel"/>
    <w:tmpl w:val="573E3892"/>
    <w:lvl w:ilvl="0" w:tplc="AF6410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ACB4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B88B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12A3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ECFF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0CB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521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7E25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3E57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54E2628"/>
    <w:multiLevelType w:val="hybridMultilevel"/>
    <w:tmpl w:val="27D800EC"/>
    <w:lvl w:ilvl="0" w:tplc="9D08B1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DA62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BAA2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229F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9A61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2EC5A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CCCA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6C8A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1CA9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BEF0B00"/>
    <w:multiLevelType w:val="hybridMultilevel"/>
    <w:tmpl w:val="686EADB8"/>
    <w:lvl w:ilvl="0" w:tplc="E3DAAC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763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8087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E65C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9682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DEC1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908F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1AC4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8CD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C583950"/>
    <w:multiLevelType w:val="hybridMultilevel"/>
    <w:tmpl w:val="D1F65490"/>
    <w:lvl w:ilvl="0" w:tplc="68EA7A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483B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78E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BA29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B282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F6C1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7275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B6E1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5C26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A42112C"/>
    <w:multiLevelType w:val="hybridMultilevel"/>
    <w:tmpl w:val="E8B4EA16"/>
    <w:lvl w:ilvl="0" w:tplc="E49E4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AE6F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FE54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56B2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268B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3E1F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5642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467D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EC30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CC55F87"/>
    <w:multiLevelType w:val="hybridMultilevel"/>
    <w:tmpl w:val="0E6CA6E4"/>
    <w:lvl w:ilvl="0" w:tplc="1AE40D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7CC3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D6E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1061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2E9F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E8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F2C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1204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60A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76234205">
    <w:abstractNumId w:val="2"/>
  </w:num>
  <w:num w:numId="2" w16cid:durableId="892228450">
    <w:abstractNumId w:val="3"/>
  </w:num>
  <w:num w:numId="3" w16cid:durableId="1682774193">
    <w:abstractNumId w:val="1"/>
  </w:num>
  <w:num w:numId="4" w16cid:durableId="1495141474">
    <w:abstractNumId w:val="5"/>
  </w:num>
  <w:num w:numId="5" w16cid:durableId="829490466">
    <w:abstractNumId w:val="7"/>
  </w:num>
  <w:num w:numId="6" w16cid:durableId="983777983">
    <w:abstractNumId w:val="0"/>
  </w:num>
  <w:num w:numId="7" w16cid:durableId="620695265">
    <w:abstractNumId w:val="6"/>
  </w:num>
  <w:num w:numId="8" w16cid:durableId="14791078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7CC"/>
    <w:rsid w:val="00021C04"/>
    <w:rsid w:val="00055905"/>
    <w:rsid w:val="000A03B9"/>
    <w:rsid w:val="000B4502"/>
    <w:rsid w:val="000C6F8C"/>
    <w:rsid w:val="00104080"/>
    <w:rsid w:val="00173014"/>
    <w:rsid w:val="002D730C"/>
    <w:rsid w:val="00392FA9"/>
    <w:rsid w:val="00410428"/>
    <w:rsid w:val="004D2D59"/>
    <w:rsid w:val="00515218"/>
    <w:rsid w:val="005F5D9D"/>
    <w:rsid w:val="00714AA5"/>
    <w:rsid w:val="00737566"/>
    <w:rsid w:val="0074138F"/>
    <w:rsid w:val="00745C53"/>
    <w:rsid w:val="007E3F7B"/>
    <w:rsid w:val="0083600B"/>
    <w:rsid w:val="00962CE6"/>
    <w:rsid w:val="00A1111B"/>
    <w:rsid w:val="00A25F03"/>
    <w:rsid w:val="00A3234B"/>
    <w:rsid w:val="00A64907"/>
    <w:rsid w:val="00AD57CC"/>
    <w:rsid w:val="00B033D8"/>
    <w:rsid w:val="00BB13BB"/>
    <w:rsid w:val="00BB1CC6"/>
    <w:rsid w:val="00C32015"/>
    <w:rsid w:val="00C872A5"/>
    <w:rsid w:val="00D76AB2"/>
    <w:rsid w:val="00D956A8"/>
    <w:rsid w:val="00DC203F"/>
    <w:rsid w:val="00E00E64"/>
    <w:rsid w:val="00EE4A05"/>
    <w:rsid w:val="00F30029"/>
    <w:rsid w:val="00F7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0072F"/>
  <w15:chartTrackingRefBased/>
  <w15:docId w15:val="{93D6560B-8206-4CDE-965E-3267968FF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41042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375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73756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375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85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1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242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730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7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413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5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7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5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59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6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2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2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7" Type="http://schemas.openxmlformats.org/officeDocument/2006/relationships/customXml" Target="ink/ink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customXml" Target="ink/ink12.xml"/><Relationship Id="rId40" Type="http://schemas.openxmlformats.org/officeDocument/2006/relationships/customXml" Target="ink/ink13.xm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2.png"/><Relationship Id="rId28" Type="http://schemas.openxmlformats.org/officeDocument/2006/relationships/customXml" Target="ink/ink9.xml"/><Relationship Id="rId36" Type="http://schemas.openxmlformats.org/officeDocument/2006/relationships/image" Target="media/image21.png"/><Relationship Id="rId10" Type="http://schemas.openxmlformats.org/officeDocument/2006/relationships/customXml" Target="ink/ink2.xml"/><Relationship Id="rId19" Type="http://schemas.openxmlformats.org/officeDocument/2006/relationships/customXml" Target="ink/ink6.xml"/><Relationship Id="rId31" Type="http://schemas.openxmlformats.org/officeDocument/2006/relationships/customXml" Target="ink/ink10.xm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customXml" Target="ink/ink7.xm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customXml" Target="ink/ink11.xml"/><Relationship Id="rId43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customXml" Target="ink/ink8.xm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20" Type="http://schemas.openxmlformats.org/officeDocument/2006/relationships/image" Target="media/image10.png"/><Relationship Id="rId41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unmy\AppData\Roaming\Microsoft\Templates\Report%20(Urban%20theme)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2:44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1 104 24575,'2'0'0,"0"1"0,-1-1 0,1 1 0,0 0 0,0 0 0,0 0 0,-1 0 0,1 0 0,-1 0 0,1 0 0,0 0 0,-1 1 0,0-1 0,1 0 0,-1 1 0,0 0 0,0-1 0,0 1 0,0 0 0,0-1 0,0 1 0,0 0 0,-1 0 0,1 0 0,0 3 0,14 58 0,-13-52 0,11 88 0,-4 0 0,-5 154 0,-1 11 0,-3-261 0,1 0 0,-1 0 0,1 0 0,0 0 0,0-1 0,0 1 0,1 0 0,-1 0 0,1-1 0,-1 1 0,1-1 0,0 1 0,0-1 0,0 0 0,0 0 0,0 1 0,1-2 0,-1 1 0,0 0 0,1 0 0,0-1 0,-1 1 0,1-1 0,0 0 0,0 0 0,0 0 0,0 0 0,0-1 0,4 2 0,13 1 0,0-1 0,0 0 0,30-2 0,-22-1 0,51 7 0,-51-4 0,-1 0 0,1-1 0,46-6 0,1-3 0,141 3 0,33-2 0,-51-25 0,-164 27 0,1 1 0,0 2 0,40 3 0,-37 0 0,1-1 0,48-7 0,-33 0 0,85 2 0,-1 0 0,453-17 0,-566 21 0,0-2 0,43-9 0,31-3 0,211 14 0,-25 0 0,-270-1 0,0 0 0,28-8 0,16-3 0,173 4 0,-2 0 0,146 3 0,-215 8 0,-119 0 0,-29-1 0,0 0 0,0 0 0,0-1 0,0-1 0,0 0 0,0-1 0,-1-1 0,1 0 0,13-4 0,-25 5 0,1 1 0,0-1 0,-1 1 0,1-1 0,-1 0 0,1 0 0,-1 1 0,0-1 0,0 0 0,0 0 0,0 0 0,0-1 0,0 1 0,0 0 0,-1 0 0,1 0 0,-1 0 0,0-1 0,1 1 0,-1 0 0,0-4 0,-5-60 0,1 39 0,2-198 0,-10-105 0,8 240-1365,4 73-5461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1:24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85 24575,'133'2'0,"140"-4"0,-254-1 0,-1-1 0,1-1 0,33-13 0,18-5 0,-17 12 0,1 3 0,86-4 0,113 12 0,-103 3 0,212-3 0,-348 1 0,0 1 0,-1 0 0,1 1 0,0 0 0,24 11 0,-20-7 0,-1-2 0,33 7 0,63 5 0,147 16 0,-69-19 0,112 3 0,231-17 0,-525 0 0,-1 0 0,0 1 0,0 0 0,1 0 0,-1 1 0,0 0 0,0 1 0,11 5 0,-16-7 0,0 1 0,-1-1 0,1 1 0,0 0 0,0 0 0,-1 0 0,1 0 0,-1 1 0,0-1 0,0 1 0,0-1 0,0 1 0,0 0 0,0 0 0,-1 0 0,1 0 0,-1 0 0,0 0 0,0 0 0,0 0 0,0 0 0,-1 1 0,1 4 0,-1 394 0,-3-172 0,1-149 0,-4-2 0,-20 98 0,25-170 0,0 0 0,0 0 0,-1-1 0,-1 1 0,1-1 0,-1 1 0,0-1 0,0 0 0,-1 0 0,1 0 0,-2 0 0,1-1 0,0 0 0,-1 0 0,0 0 0,0 0 0,-1-1 0,-10 8 0,5-7 0,-1 0 0,0-1 0,0-1 0,0 1 0,-1-2 0,1 0 0,-1 0 0,1-1 0,-21-1 0,-11 0 0,-862-3 0,777-6 0,84 5 0,0 1 0,-70 4 0,-94 40 0,97-17 0,-307 39 0,36-60 0,204-5 0,116-2 0,-1-2 0,-111-26 0,116 19 0,0 2 0,-1 3 0,-77-1 0,135 9 0,0 0 0,0-1 0,0 1 0,0-1 0,0 1 0,0-1 0,1 1 0,-1-1 0,0 0 0,0 0 0,0 0 0,1 0 0,-1 0 0,0-1 0,1 1 0,-1 0 0,1-1 0,0 1 0,-1-1 0,1 1 0,0-1 0,0 0 0,0 0 0,0 1 0,0-1 0,1 0 0,-1 0 0,0 0 0,1 0 0,-1 0 0,1 0 0,0 0 0,0 0 0,0-3 0,-2-13 0,2 0 0,0 0 0,4-21 0,-2 6 0,15-198 0,-17 198 0,2 1 0,-2 0 0,-1 0 0,-1-1 0,-2 1 0,-1 0 0,-2 1 0,-12-35 0,16 57 0,-1 0 0,2-1 0,-1 0 0,1 1 0,1-1 0,0 0 0,0 0 0,1 0 0,0 0 0,0 0 0,1 1 0,1-1 0,0 0 0,0 0 0,1 1 0,0-1 0,1 1 0,-1 0 0,2 0 0,0 0 0,0 1 0,0 0 0,1 0 0,0 0 0,14-13 0,-11 13 0,-1 1 0,0-1 0,0-1 0,-1 1 0,0-1 0,-1 0 0,0-1 0,0 0 0,-1 0 0,0 0 0,-1-1 0,0 1 0,0-1 0,-1 0 0,-1 0 0,0 0 0,-1 0 0,0-1 0,0-14 0,-2 23-124,1-1 0,0 1 0,0-1 0,1 0 0,-1 1 0,1-1-1,0 1 1,0 0 0,0-1 0,2-4 0,4-3-6702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1:12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1:09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19 24575,'1'-1'0,"0"0"0,-1 0 0,1 0 0,0 0 0,-1 0 0,1 1 0,0-1 0,0 0 0,0 1 0,-1-1 0,1 0 0,0 1 0,0-1 0,0 1 0,0-1 0,0 1 0,0 0 0,0-1 0,1 1 0,-1 0 0,0 0 0,0 0 0,0 0 0,0 0 0,0 0 0,0 0 0,0 0 0,2 0 0,33 3 0,32 12 0,1-4 0,86 4 0,-23-2 0,347 55 0,-80-9 0,-318-51 0,0-3 0,126-10 0,-23-25 0,120 25 0,-282 3 0,0-2 0,-1 0 0,1-2 0,-1 0 0,26-12 0,-23 9 0,1 0 0,0 2 0,36-6 0,-33 9 0,6 1 0,-1-2 0,1-1 0,40-13 0,-49 13 0,0 1 0,0 1 0,1 1 0,-1 2 0,1 0 0,42 5 0,6-1 0,1871-1 0,-985-4 0,-947 2 0,0 0 0,1 1 0,-1 0 0,0 1 0,18 5 0,-27-5 0,-1-1 0,0 0 0,1 1 0,-1-1 0,0 1 0,0 0 0,0 0 0,0 1 0,0-1 0,0 0 0,-1 1 0,1 0 0,-1-1 0,0 1 0,0 0 0,0 0 0,0 1 0,0-1 0,-1 0 0,1 1 0,-1-1 0,0 0 0,0 1 0,1 5 0,13 104 0,0 126 0,-16 116 0,-1-137 0,4-117 0,-5 104 0,2-202 0,0 1 0,0-1 0,0 0 0,-1 0 0,1 0 0,-1 0 0,0 0 0,0 0 0,0 0 0,0-1 0,0 1 0,-1-1 0,1 1 0,-1-1 0,0 0 0,1 0 0,-1 0 0,0 0 0,0-1 0,-5 3 0,-5 2 0,-1 0 0,0-1 0,-21 5 0,-310 45 0,213-38 0,-182 37 0,-163-37 0,355-18 0,85 3 0,-55 9 0,-3 1 0,-374 9 0,22-18 0,429-4 0,0-1 0,1-1 0,-1 0 0,1-1 0,0-1 0,-26-12 0,-90-53 0,89 44 0,-53-23 0,-76-26 0,-70-29 0,223 98 0,1 1 0,-1 1 0,0 1 0,-32-2 0,-7 0 0,-37-9 0,-3-2 0,-198-5 0,-160 7 0,221 0 0,200 12 0,0 1 0,0 2 0,1 1 0,-50 10 0,-8-1 0,0-3 0,-134-8 0,117-1 0,-317-1 0,423 2 0,0 0 0,0 0 0,0 0 0,0-1 0,0 1 0,0-1 0,0 0 0,0 0 0,1-1 0,-1 1 0,1-1 0,-1 1 0,1-1 0,-6-4 0,7 3 0,0 1 0,1-1 0,-1 1 0,1-1 0,-1 0 0,1 0 0,0 0 0,0 0 0,0 0 0,1 0 0,-1 0 0,1 0 0,-1 0 0,1 0 0,0 0 0,0 0 0,1 0 0,0-6 0,3-41 0,-3 26 0,2 0 0,0 1 0,1-1 0,11-31 0,-10 33 0,-1 0 0,-1 0 0,-1-1 0,-1 1 0,0 0 0,-5-36 0,1-8 0,3-566-1365,0 618-5461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0:42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80 24575,'1'1'0,"0"0"0,0 0 0,0 0 0,0 0 0,1 0 0,-1 0 0,0 0 0,1 0 0,-1 0 0,0-1 0,1 1 0,-1-1 0,1 1 0,0-1 0,-1 1 0,1-1 0,-1 0 0,1 0 0,-1 0 0,1 0 0,0 0 0,1 0 0,2 0 0,367 6 0,-215-9 0,-131 5 0,1 1 0,-1 1 0,42 12 0,-38-8 0,1-2 0,32 4 0,-55-9 0,0-1 0,0 1 0,0-1 0,0-1 0,0 1 0,1-1 0,-1-1 0,0 0 0,0 0 0,-1 0 0,13-6 0,-7 3 0,0 1 0,0 0 0,1 1 0,0 1 0,-1 0 0,1 1 0,0 0 0,25 3 0,-17-2 0,-1 0 0,0-1 0,21-4 0,272-41 0,-81 15 0,-154 21 0,99 2 0,-25 2 0,246 5 0,-328 8 0,-1 4 0,95 28 0,-10-3 0,-120-31 0,1-2 0,0-1 0,64-6 0,-7 0 0,522 4 0,-584-1 0,-1-2 0,39-9 0,-36 6 0,59-5 0,661 10 0,-359 3 0,-258 2 0,214 34 0,-346-38 0,0 1 0,0-1 0,-1 1 0,1 0 0,0 0 0,0 1 0,-1-1 0,1 1 0,-1-1 0,0 1 0,1 0 0,-1 1 0,0-1 0,0 0 0,0 1 0,3 3 0,-4-2 0,0 1 0,0-1 0,0 1 0,0-1 0,0 1 0,-1 0 0,0 0 0,0-1 0,-1 1 0,1 0 0,-1 0 0,0 5 0,26 350 0,-17-297 0,-3 0 0,-3 1 0,-11 127 0,1-157 0,-15 44 0,-5 24 0,19-59 0,-2 0 0,-1-1 0,-19 44 0,28-83 0,0 0 0,0-1 0,0 1 0,-1-1 0,1 1 0,0-1 0,-1 0 0,0 0 0,1 0 0,-1 0 0,0 0 0,0 0 0,0-1 0,0 0 0,-1 1 0,1-1 0,0 0 0,0-1 0,-1 1 0,1-1 0,-6 1 0,-10 0 0,0 0 0,-29-4 0,38 3 0,-40-7 0,1-1 0,-58-18 0,-35-7 0,0 13 0,-42-7 0,87 0 0,65 17 0,0 1 0,-37-4 0,-28 5 0,0 6 0,-117 10 0,154-4 0,-41 3 0,-85 1 0,-143-19 0,262 7 0,-108 1 0,87 3 0,-141-17 0,187 13 0,1 1 0,0 3 0,-48 5 0,-11-1 0,-92-1 0,-259-31 0,391 23 0,-71 2 0,80 4 0,0-3 0,-59-9 0,-215-24 0,165 21 0,58 9 0,60 4 0,-71-12 0,25-1 0,0 3 0,0 4 0,-155 7 0,60 30 0,28-28 0,-30 2 0,183-4 0,0 1 0,0-1 0,0 1 0,0-1 0,0 0 0,0 0 0,-1 0 0,1 0 0,0 0 0,0 0 0,0 0 0,0-1 0,0 1 0,0-1 0,0 0 0,0 0 0,0 1 0,0-1 0,0 0 0,1 0 0,-1-1 0,0 1 0,1 0 0,-1-1 0,0 1 0,1-1 0,0 1 0,-1-1 0,1 0 0,0 1 0,0-1 0,0 0 0,0 0 0,0 0 0,0 0 0,1 0 0,-1 0 0,1 0 0,-1 0 0,1 0 0,0 0 0,0 0 0,0 0 0,0-3 0,-2-12 0,2 1 0,0-1 0,0 1 0,2-1 0,0 1 0,1-1 0,0 1 0,1 0 0,1 0 0,1 1 0,0 0 0,1 0 0,1 0 0,0 1 0,11-15 0,1 0 0,0 2 0,25-48 0,-40 64 0,-1 0 0,1 0 0,-2 0 0,0 0 0,0 0 0,-1-1 0,0 1 0,0-18 0,-4-357-1365,2 369-5461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6T21:50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3124 116 24575,'-374'-2'0,"-399"5"0,721 0 0,-1 3 0,1 1 0,0 3 0,-97 32 0,60-17 0,-118 18 0,139-31 0,-295 29 0,337-38 0,1 2 0,0 0 0,1 2 0,-26 10 0,27-8 0,-1-2 0,-1 0 0,1-2 0,-28 4 0,-87 2 0,-144 6 0,275-17 0,-9 0 0,0 0 0,1 1 0,-1 1 0,-28 7 0,42-9 0,1 1 0,-1 0 0,0 0 0,1 0 0,-1 0 0,1 0 0,0 0 0,-1 1 0,1-1 0,0 1 0,0 0 0,0-1 0,0 1 0,0 0 0,0 0 0,0 0 0,1 1 0,-1-1 0,1 0 0,-1 1 0,1-1 0,0 0 0,0 1 0,0 0 0,0-1 0,1 1 0,-1 0 0,1-1 0,0 1 0,-1 0 0,1-1 0,0 1 0,1 0 0,-1 0 0,0-1 0,2 6 0,7 40 0,-3 1 0,0 63 0,2 10 0,4-49 0,3 0 0,4-1 0,40 100 0,-55-162 0,15 47 0,-3 0 0,-2 1 0,12 114 0,-25-168 0,-1 0 0,1-1 0,0 1 0,0 0 0,0-1 0,1 1 0,-1-1 0,1 0 0,0 1 0,0-1 0,0 0 0,0 0 0,0 0 0,1 0 0,-1-1 0,1 1 0,0-1 0,0 1 0,0-1 0,0 0 0,0 0 0,0 0 0,1-1 0,-1 1 0,1-1 0,-1 0 0,1 0 0,-1 0 0,5 1 0,13 1 0,0-1 0,0 0 0,0-2 0,24-1 0,-7-1 0,91 4 0,158 22 0,-118-8 0,247-10 0,-279-7 0,-65 4 0,106 18 0,25 2 0,421-16 0,-495-8 0,-103-2 0,1-1 0,-1-1 0,0-1 0,0-1 0,0-1 0,43-21 0,44-14 0,-87 36 0,-4 1 0,-1-1 0,38-17 0,-54 21 0,1 0 0,-1 0 0,1-1 0,-1 1 0,0-1 0,-1-1 0,1 1 0,-1-1 0,0 1 0,0-1 0,0 0 0,-1-1 0,1 1 0,3-12 0,0-2 0,-1-1 0,-2-1 0,0 1 0,3-42 0,-8-89 0,0 87 0,1-203 0,-5-167 0,-1 380-195,-2 1 0,-2 0 0,-3 1 0,-2 0 0,-2 1 0,-38-76 0,40 96-6631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6T21:50:58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51 24575,'1'-1'0,"1"0"0,-1 0 0,0 0 0,1 1 0,-1-1 0,1 0 0,-1 0 0,1 1 0,-1-1 0,1 1 0,-1-1 0,1 1 0,0 0 0,-1 0 0,1 0 0,-1 0 0,4 0 0,0-1 0,170-13 0,243 10 0,-214 6 0,361 25 0,52 1 0,-202-15 0,-61-1 0,1617-11 0,-952-2 0,-1010 0 0,0 2 0,-1-1 0,1 1 0,-1 1 0,0-1 0,1 2 0,-1-1 0,0 1 0,0 0 0,0 1 0,-1-1 0,1 2 0,-1-1 0,9 7 0,-9-4 0,0 1 0,0-1 0,0 1 0,-1 0 0,0 1 0,-1-1 0,0 1 0,0 0 0,-1 0 0,0 1 0,4 18 0,8 43 0,-3 1 0,3 84 0,-9-82 0,0 164 0,-7-235 0,0 0 0,0 0 0,-1 0 0,1 0 0,-1 0 0,0 0 0,0 0 0,0 0 0,0 0 0,-1 0 0,1 0 0,-1-1 0,0 1 0,0-1 0,0 1 0,0-1 0,0 0 0,0 1 0,0-1 0,-1 0 0,1-1 0,-1 1 0,0 0 0,1-1 0,-1 1 0,0-1 0,0 0 0,0 0 0,0 0 0,-5 0 0,-9 3 0,-2-1 0,1-2 0,0 0 0,-22-1 0,13 0 0,-637-1 0,233-3 0,-4226 4 0,4647 1 0,-1-2 0,0 1 0,0-1 0,0-1 0,0 0 0,1-1 0,-17-6 0,25 8 0,0 0 0,0 0 0,0 0 0,0 0 0,0-1 0,0 1 0,0 0 0,1-1 0,-1 0 0,1 1 0,-1-1 0,1 0 0,0 0 0,0 0 0,-1 0 0,1 0 0,0-2 0,0 0 0,1 1 0,-1 0 0,1 0 0,0 0 0,0 0 0,0-1 0,1 1 0,-1 0 0,1 0 0,0 0 0,0 0 0,0 0 0,0 0 0,0 0 0,4-5 0,26-55 0,-2-1 0,-3-1 0,32-122 0,1-2 0,-1 6 0,-39 112-1365,-10 43-5461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6T21:51:5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24575,'715'-39'0,"-238"5"0,-446 33 0,38-1 0,1-3 0,-1-3 0,74-18 0,-134 23 0,-1 0 0,1-1 0,0 0 0,-1-1 0,15-10 0,-17 11 0,0 0 0,0 0 0,0 0 0,1 1 0,0-1 0,0 2 0,0-1 0,0 1 0,13-3 0,14 2 0,102-18 0,-103 15 0,2 1 0,-1 2 0,0 1 0,1 1 0,-1 3 0,0 0 0,59 13 0,14 11 0,113 44 0,-127-37 0,163 34 0,-152-55 0,0-5 0,180-11 0,-72-1 0,3386 5 0,-3432-13 0,-50 0 0,-22 6 0,345-14 0,-361 18 0,0-4 0,-1-3 0,0-3 0,88-27 0,-115 25 0,1 2 0,1 3 0,62-5 0,127 9 0,112-9 0,-336 14 0,38-6 0,63 2 0,-102 5 0,0 1 0,-1 1 0,1 0 0,-1 1 0,1 0 0,-1 2 0,0-1 0,27 14 0,144 81 0,-172-92 0,1 0 0,0-1 0,0 0 0,0-1 0,1-1 0,27 4 0,98-1 0,-88-6 0,580 25 0,155 3 0,-746-26 0,-41-3 0,-1 0 0,0 0 0,1 0 0,-1 0 0,1 1 0,-1-1 0,0 0 0,1 0 0,-1 0 0,0 1 0,1-1 0,-1 0 0,0 1 0,1-1 0,-1 0 0,0 1 0,1-1 0,-1 0 0,0 1 0,0-1 0,0 0 0,1 1 0,-1-1 0,0 1 0,0-1 0,0 1 0,0-1 0,0 0 0,0 1 0,0-1 0,0 1 0,0-1 0,0 1 0,0-1 0,0 0 0,0 1 0,0-1 0,0 1 0,0-1 0,0 1 0,0-1 0,-1 0 0,1 1 0,0-1 0,-1 1 0,-14 20 0,12-18 0,-81 90 0,37-41 0,-60 81 0,89-102 0,1 0 0,2 1 0,-21 61 0,13-31 0,18-50 0,-1-1 0,0 0 0,0 0 0,-1 0 0,-1-1 0,0 0 0,-1 0 0,1-1 0,-2 0 0,1 0 0,-1-1 0,-1-1 0,1 0 0,-1 0 0,-1-1 0,1 0 0,-1-1 0,0 0 0,0-1 0,-25 5 0,-17 0 0,0-1 0,0-3 0,-91-4 0,95-1 0,47 0 0,-243 1 0,-290-37 0,439 22 0,2-2 0,-191-4 0,-675 23 0,522-5 0,181-2 0,-295-43 0,341 27 60,-285 11 0,53 3-1545,368 1-5341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6T21:51:2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0 24575,'0'560'0,"1"-556"-85,-1 1 0,0-1-1,0 1 1,0 0 0,-1-1-1,0 1 1,1-1 0,-1 1-1,-1-1 1,1 0 0,-1 1-1,0-1 1,0 0 0,0 0-1,-5 7 1,-10 4-6741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6T21:51:08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0 308 24575,'2119'0'0,"-1751"27"0,-31 1 0,-283-27 0,328 18 0,180 16 0,4-36 0,-224-2 0,-221 10 0,0 4 0,129 30 0,-188-30 0,-15-5 0,-1-1 0,2-3 0,83-6 0,-117 1 0,-1 0 0,1-1 0,0-1 0,-1 0 0,0-1 0,0-1 0,-1 0 0,21-15 0,27-13 0,7 5 0,1 4 0,115-29 0,-123 38 0,-54 16 0,0-1 0,0 0 0,0 0 0,0 0 0,0-1 0,-1 0 0,1 0 0,-1-1 0,0 0 0,0 0 0,6-5 0,-9 5 0,1 0 0,0 0 0,-1 0 0,0 0 0,0 0 0,0 0 0,-1-1 0,1 1 0,-1-1 0,0 1 0,-1-1 0,1 1 0,-1-1 0,1 0 0,-2-8 0,-7-110-1365,7 95-5461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2:19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11 136 24575,'0'616'0,"-5"-569"0,3-40 0,1 1 0,0-1 0,0 0 0,1 1 0,0-1 0,0 1 0,2 9 0,-1-15 0,0 0 0,-1 0 0,1 0 0,1-1 0,-1 1 0,0 0 0,0 0 0,1-1 0,-1 1 0,0-1 0,1 1 0,0-1 0,-1 0 0,1 1 0,0-1 0,0 0 0,-1 0 0,1 0 0,0 0 0,0-1 0,0 1 0,0-1 0,0 1 0,1-1 0,-1 1 0,0-1 0,0 0 0,0 0 0,0 0 0,4-1 0,77 0 0,-41 0 0,0 1 0,1 2 0,81 15 0,83 17 0,-84-18 0,169 20 0,-217-30 0,107-6 0,12 1 0,30 21 0,-93-5 0,173 43 0,-285-56 0,212 30 0,-48-10 0,-94-12 0,1-5 0,156-7 0,-94-3 0,-116 3 0,2 2 0,1-3 0,0-1 0,0-2 0,42-10 0,89-20 0,-121 25 0,0 1 0,95-3 0,-35 5 0,538-7 0,-395 16 0,-130-2 0,-3 1 0,0-4 0,158-25 0,-222 20 0,1 3 0,103 6 0,-54 1 0,-41-3 0,241-10 0,-195 3 0,126 7 0,24 0 0,-161-5 0,209-6 0,-150 11 0,408 13 0,-97-7 0,-264-8 0,318 2 0,-454-4 0,121-22 0,-119 14 0,808-114 0,-745 106 0,-17 3 0,187-6 0,59 22 0,203 3 0,-352 23 0,-148-14 0,117 4 0,207-5 0,-327-6 0,75-6 0,-114 0 0,0-1 0,0-1 0,-1-1 0,1-1 0,-1-1 0,30-13 0,-50 18 0,0 0 0,0 0 0,-1-1 0,1 1 0,-1 0 0,1-1 0,-1 0 0,0 0 0,0 0 0,0 1 0,0-2 0,0 1 0,-1 0 0,0 0 0,1-1 0,-1 1 0,0 0 0,-1-1 0,1 1 0,-1-1 0,1-6 0,0-12 0,-1 0 0,-4-32 0,1 12 0,6-20 0,-2 44 0,1-1 0,-2 1 0,-1 0 0,0 0 0,-6-27 0,6 43 0,0 0 0,0 0 0,0 0 0,0 0 0,-1 0 0,1 1 0,-1-1 0,1 0 0,-1 1 0,1-1 0,-1 1 0,0 0 0,0 0 0,1-1 0,-1 1 0,0 0 0,0 1 0,0-1 0,0 0 0,-1 1 0,1-1 0,0 1 0,0-1 0,-3 1 0,-62-1 0,48 2 0,-5-1 0,-54 2 0,-145-17 0,220 14 0,0 0 0,0 0 0,0 0 0,0-1 0,0 1 0,0-1 0,1 0 0,-1 0 0,0 0 0,1 0 0,0 0 0,0-1 0,0 1 0,0-1 0,0 0 0,0 1 0,0-1 0,1 0 0,-1 0 0,1 0 0,0 0 0,0 0 0,0 0 0,0-5 0,0 4 0,0 0 0,0 1 0,0-1 0,-1 0 0,1 1 0,-1-1 0,0 1 0,0 0 0,0 0 0,0-1 0,-1 2 0,1-1 0,-1 0 0,0 0 0,0 1 0,0-1 0,0 1 0,-4-2 0,-10-1 0,1 2 0,0 0 0,-1 0 0,0 2 0,-26 0 0,-21-1 0,-365-6 0,245 11 0,79-4 0,-4-1 0,-205 24 0,-135 37 0,37-54 0,221-7 0,117-2 0,1-3 0,-79-18 0,-25-4 0,-4 6 0,29 2 0,-174-2 0,50 13 0,84 1 0,-200-22 0,343 24 0,-1 2 0,0 3 0,0 2 0,0 2 0,0 2 0,-54 11 0,31-5 0,-1-4 0,-144-6 0,88-3 0,89 3 0,1 1 0,-1 2 0,1 2 0,-43 11 0,14-1 0,-93 6 0,56-8 0,-236 8 0,242-18 0,-10 5 0,-35 0 0,-1599-9 0,1720 1 0,-1-1 0,1-1 0,0-1 0,0-1 0,0-1 0,0-2 0,1 0 0,0-1 0,0-2 0,1 0 0,1-1 0,-1-1 0,-38-30 0,17 7 0,19 15 0,-1 1 0,-33-18 0,49 32 0,0 0 0,0 1 0,-1 0 0,0 1 0,0 0 0,0 1 0,0 0 0,0 0 0,0 1 0,-18 0 0,-9 3 0,1 1 0,0 2 0,0 1 0,1 2 0,0 1 0,0 2 0,-61 29 0,76-32 0,-1 0 0,-1-2 0,-21 4 0,-2 1 0,-40 8 0,0-5 0,-1-3 0,-92-1 0,-697-4 0,467-9 0,257 4 0,-6 2 0,-255-29 0,254 5 0,-230 0 0,368 20 125,13 1-274,0-1 0,0 1 0,1 1 0,-1-1 0,0 1 0,0 0 0,0 1 0,1-1 0,-8 4 0,2 2-6677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2:01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1 340 24575,'37'0'0,"155"-1"0,267 34 0,-170-8 0,-110-12 0,-19-2 0,219-11 0,-291-8 0,44-1 0,-66 10 0,0-2 0,0-4 0,107-21 0,167-41 0,-305 61 0,-1-3 0,42-14 0,-41 11 0,0 1 0,39-5 0,249-31 0,-250 41 0,128 6 0,-78 3 0,-31-4 0,147-19 0,-32 5 0,-148 14 0,-1-3 0,83-15 0,-64 7 0,0 3 0,0 4 0,130 7 0,-61 1 0,407-16 0,-184 19 0,-196 1 0,164-15 0,-139 0 0,-21 10 0,-102 1 0,0-3 0,135-18 0,-67-6 0,157-6 0,-211 23 0,39-1 0,-15 8 0,337 5 0,-1 32 0,-272-23 0,-18-3 0,76 27 0,23 2 0,-252-40 0,0 1 0,0 0 0,0 0 0,0 0 0,0 1 0,-1 0 0,1 0 0,0 1 0,-1-1 0,0 1 0,1 1 0,-1-1 0,6 6 0,-5-3 0,-1 1 0,0 0 0,0 0 0,-1 0 0,1 1 0,-2 0 0,1 0 0,4 14 0,20 56 0,54 173 0,-29 20 0,-48-238 0,-2 0 0,-1 1 0,-2-1 0,-4 45 0,2-72 0,0 0 0,0-1 0,0 1 0,0-1 0,-1 1 0,0-1 0,0 0 0,-1 0 0,1 0 0,-1-1 0,0 1 0,-9 7 0,-4 3 0,-38 27 0,19-22 0,-1-1 0,-1-1 0,0-2 0,-74 19 0,30-9 0,19-10 0,0-1 0,-105 9 0,60-11 0,-4 3 0,-39 5 0,-161 44 0,233-42 0,33-8 0,-1-3 0,-1-1 0,-88 9 0,-236-21 0,369 0 0,0 0 0,0 0 0,0 0 0,0 0 0,0 0 0,0-1 0,0 1 0,0-1 0,1 0 0,-1 0 0,1 0 0,-1 0 0,1 0 0,0 0 0,0-1 0,-2-2 0,-32-52 0,22 33 0,-32-52 0,-26-38 0,41 66 0,24 35 0,-1 0 0,-1 1 0,0-1 0,-1 2 0,-16-17 0,21 25 0,0 0 0,1 1 0,-1-1 0,0 1 0,0 0 0,0 1 0,-1-1 0,1 1 0,0 0 0,0 0 0,-1 1 0,-5 0 0,-76 4 0,34 0 0,-11-2 0,21 0 0,-71-7 0,105 3 0,1 0 0,-1-1 0,1-1 0,0 1 0,0-1 0,0-1 0,0 1 0,1-1 0,-13-11 0,-35-21 0,2 15 0,-1 3 0,-1 1 0,0 4 0,-1 1 0,-1 3 0,-97-4 0,128 11 0,1-2 0,0 0 0,-38-14 0,38 10 0,-1 2 0,0 1 0,-34-4 0,-51-5 0,62 8 0,-62-3 0,46 12 0,0 3 0,-77 15 0,20 2 0,-164 22 0,109-20 0,24-3 0,32-2 0,69-10 0,-56 3 0,-47 5 0,96-9 0,-86 1 0,115-9 0,0 1 0,1 1 0,-1 1 0,-38 10 0,27-6 0,0-1 0,1-3 0,-2-1 0,-55-4 0,15 0 0,-191 4 0,-299-6 0,412-12 0,93 8 0,-70 0 0,94 9 0,0-1 0,0-3 0,-77-14 0,71 9 0,0 2 0,0 2 0,-1 2 0,-58 6 0,-6-1 0,-945-3 0,1036-2 0,-1 0 0,1-2 0,-41-12 0,-10-2 0,-191-41 0,251 56 0,1 0 0,-2 1 0,1 1 0,-21 0 0,20 1 0,0 0 0,0-2 0,-19-3 0,32 4 0,0 0 0,0 1 0,0-2 0,0 1 0,0 0 0,0 0 0,0-1 0,0 1 0,0-1 0,1 1 0,-1-1 0,1 0 0,-1 0 0,1 0 0,0 0 0,-1 0 0,1 0 0,0 0 0,0 0 0,0 0 0,1 0 0,-1-1 0,1 1 0,-1 0 0,1-1 0,-1-3 0,0-10 0,1 1 0,0-1 0,3-17 0,-1 3 0,-16-291 0,12 211-1365,2 94-5461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21:33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85 24575,'113'1'0,"119"-3"0,-162-6 0,33-1 0,-88 8 0,0-1 0,0-1 0,0 0 0,-1-1 0,15-6 0,-11 4 0,0 1 0,29-5 0,118 2 0,3 0 0,-83 2 0,130 6 0,-84 2 0,93 10 0,-204-11 0,144 6 0,-74-4 0,92 14 0,-120-10 0,74-1 0,-77-5 0,91 13 0,-72-4 0,0-4 0,123-6 0,-86-2 0,70-1 0,212 6 0,-387-2 0,6-1 0,1 2 0,-1 0 0,0 0 0,20 7 0,-32-8 0,0 1 0,0 0 0,0-1 0,0 1 0,0 1 0,0-1 0,0 1 0,-1-1 0,0 1 0,1 0 0,-1 0 0,0 1 0,0-1 0,-1 1 0,1-1 0,-1 1 0,0 0 0,1 0 0,-2 0 0,4 8 0,1 13 0,-2 0 0,0 0 0,-1 0 0,-2 1 0,-1 31 0,-18 133 0,14-149 0,-78 566 0,67-521 0,10-58 0,0 0 0,-2 50 0,7-75 0,0-1 0,0 1 0,-1-1 0,1 1 0,-1-1 0,0 1 0,1-1 0,-1 1 0,-1-1 0,1 1 0,0-1 0,0 0 0,-1 0 0,1 0 0,-1 0 0,0 0 0,0 0 0,0 0 0,0 0 0,0-1 0,0 1 0,0-1 0,0 1 0,-1-1 0,1 0 0,0 0 0,-1 0 0,1 0 0,-1-1 0,1 1 0,-1 0 0,-2-1 0,-13 3 0,-1-1 0,1-1 0,-32-2 0,26 1 0,-314-24 0,190 10 0,-163 4 0,-42 32 0,-415 80 0,555-58 0,99-18 0,-140 13 0,-6-24 0,-288-20 0,542 5 0,0 0 0,1-1 0,-1 1 0,1-1 0,-1-1 0,1 1 0,-1-1 0,1 0 0,-10-4 0,13 4 0,0 0 0,0 0 0,0 0 0,0 0 0,1 0 0,-1 0 0,1-1 0,-1 1 0,1 0 0,0-1 0,0 1 0,0-1 0,0 1 0,0-1 0,1 0 0,-1 1 0,1-1 0,0 0 0,-1 0 0,1 1 0,1-6 0,14-134 0,-5 66 0,0-182 0,-7 81 0,0 150 0,1 0 0,14-50 0,2-3 0,-16 56 0,-2 0 0,0 0 0,-1 0 0,-1 0 0,-2 0 0,-4-27 0,3 39 0,-1 0 0,0 0 0,-1 1 0,-1-1 0,1 1 0,-11-14 0,-53-66 0,14 20 0,49 63 43,1 0 0,0 0-1,0-1 1,1 1 0,0-1-1,0-1 1,-3-11 0,6 17-121,1 0 0,0 0 1,0 1-1,0-1 1,0 0-1,0 0 1,1 0-1,0 1 0,0-1 1,0 0-1,0 1 1,0-1-1,1 1 1,0-1-1,-1 1 0,1 0 1,0 0-1,1-1 1,-1 2-1,1-1 1,2-3-1,4-3-6748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1101</TotalTime>
  <Pages>9</Pages>
  <Words>203</Words>
  <Characters>1160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Adewunmi Adeleye</dc:creator>
  <cp:keywords/>
  <dc:description/>
  <cp:lastModifiedBy>Adewunmi Adeleye</cp:lastModifiedBy>
  <cp:revision>8</cp:revision>
  <dcterms:created xsi:type="dcterms:W3CDTF">2023-04-17T09:37:00Z</dcterms:created>
  <dcterms:modified xsi:type="dcterms:W3CDTF">2023-05-07T09:23:00Z</dcterms:modified>
</cp:coreProperties>
</file>